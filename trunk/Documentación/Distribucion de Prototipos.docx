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A9" w:rsidRDefault="000303A9">
      <w:pPr>
        <w:rPr>
          <w:lang w:val="en-US"/>
        </w:rPr>
      </w:pPr>
      <w:r>
        <w:rPr>
          <w:lang w:val="en-US"/>
        </w:rPr>
        <w:t xml:space="preserve">Listado de </w:t>
      </w:r>
      <w:r w:rsidRPr="007709AE">
        <w:t>Prototipos</w:t>
      </w:r>
    </w:p>
    <w:p w:rsidR="000303A9" w:rsidRDefault="000303A9">
      <w:pPr>
        <w:rPr>
          <w:lang w:val="en-US"/>
        </w:rPr>
      </w:pPr>
      <w:r>
        <w:rPr>
          <w:lang w:val="en-US"/>
        </w:rPr>
        <w:t>Compras</w:t>
      </w:r>
    </w:p>
    <w:p w:rsidR="000303A9" w:rsidRPr="00532307" w:rsidRDefault="000303A9" w:rsidP="007709AE">
      <w:pPr>
        <w:pStyle w:val="ListParagraph"/>
        <w:numPr>
          <w:ilvl w:val="0"/>
          <w:numId w:val="1"/>
        </w:numPr>
        <w:rPr>
          <w:color w:val="FF00FF"/>
        </w:rPr>
      </w:pPr>
      <w:r w:rsidRPr="00532307">
        <w:rPr>
          <w:color w:val="FF00FF"/>
        </w:rPr>
        <w:t>Ficha de Orden de Compra------Franco</w:t>
      </w:r>
    </w:p>
    <w:p w:rsidR="000303A9" w:rsidRPr="00532307" w:rsidRDefault="000303A9" w:rsidP="007709AE">
      <w:pPr>
        <w:pStyle w:val="ListParagraph"/>
        <w:numPr>
          <w:ilvl w:val="0"/>
          <w:numId w:val="1"/>
        </w:numPr>
        <w:rPr>
          <w:color w:val="FF00FF"/>
        </w:rPr>
      </w:pPr>
      <w:r w:rsidRPr="00532307">
        <w:rPr>
          <w:color w:val="FF00FF"/>
        </w:rPr>
        <w:t>Listado de Ordenes de Compra------Franco</w:t>
      </w:r>
    </w:p>
    <w:p w:rsidR="000303A9" w:rsidRPr="00532307" w:rsidRDefault="000303A9" w:rsidP="007709AE">
      <w:pPr>
        <w:pStyle w:val="ListParagraph"/>
        <w:numPr>
          <w:ilvl w:val="0"/>
          <w:numId w:val="1"/>
        </w:numPr>
        <w:rPr>
          <w:color w:val="FF00FF"/>
          <w:lang w:val="en-US"/>
        </w:rPr>
      </w:pPr>
      <w:r w:rsidRPr="00532307">
        <w:rPr>
          <w:color w:val="FF00FF"/>
          <w:lang w:val="en-US"/>
        </w:rPr>
        <w:t>Ficha  de Madera</w:t>
      </w:r>
      <w:r w:rsidRPr="00532307">
        <w:rPr>
          <w:color w:val="FF00FF"/>
        </w:rPr>
        <w:t>------Franco</w:t>
      </w:r>
    </w:p>
    <w:p w:rsidR="000303A9" w:rsidRPr="003E2FDB" w:rsidRDefault="000303A9" w:rsidP="001970B4">
      <w:pPr>
        <w:pStyle w:val="ListParagraph"/>
        <w:numPr>
          <w:ilvl w:val="0"/>
          <w:numId w:val="1"/>
        </w:numPr>
        <w:rPr>
          <w:color w:val="00FF00"/>
          <w:lang w:val="en-US"/>
        </w:rPr>
      </w:pPr>
      <w:r w:rsidRPr="003E2FDB">
        <w:rPr>
          <w:color w:val="00FF00"/>
          <w:lang w:val="en-US"/>
        </w:rPr>
        <w:t>Ficha de Proveedor-----Dani</w:t>
      </w:r>
    </w:p>
    <w:p w:rsidR="000303A9" w:rsidRPr="003E2FDB" w:rsidRDefault="000303A9" w:rsidP="007709AE">
      <w:pPr>
        <w:pStyle w:val="ListParagraph"/>
        <w:numPr>
          <w:ilvl w:val="0"/>
          <w:numId w:val="1"/>
        </w:numPr>
        <w:rPr>
          <w:color w:val="00FF00"/>
        </w:rPr>
      </w:pPr>
      <w:r w:rsidRPr="003E2FDB">
        <w:rPr>
          <w:color w:val="00FF00"/>
        </w:rPr>
        <w:t>Listado de Seleccion de Maderas--------- Dani</w:t>
      </w:r>
    </w:p>
    <w:p w:rsidR="000303A9" w:rsidRPr="003E2FDB" w:rsidRDefault="000303A9" w:rsidP="00A7634F">
      <w:pPr>
        <w:pStyle w:val="ListParagraph"/>
        <w:numPr>
          <w:ilvl w:val="0"/>
          <w:numId w:val="1"/>
        </w:numPr>
        <w:rPr>
          <w:color w:val="00FF00"/>
        </w:rPr>
      </w:pPr>
      <w:r w:rsidRPr="003E2FDB">
        <w:rPr>
          <w:color w:val="00FF00"/>
        </w:rPr>
        <w:t>Listado de Seleccion de Insumos----- Dani</w:t>
      </w:r>
    </w:p>
    <w:p w:rsidR="000303A9" w:rsidRPr="003E2FDB" w:rsidRDefault="000303A9" w:rsidP="007709AE">
      <w:pPr>
        <w:pStyle w:val="ListParagraph"/>
        <w:numPr>
          <w:ilvl w:val="0"/>
          <w:numId w:val="1"/>
        </w:numPr>
        <w:rPr>
          <w:color w:val="00FF00"/>
        </w:rPr>
      </w:pPr>
      <w:r w:rsidRPr="003E2FDB">
        <w:rPr>
          <w:color w:val="00FF00"/>
        </w:rPr>
        <w:t>Ficha de Tipo de Madera------ Dani</w:t>
      </w:r>
    </w:p>
    <w:p w:rsidR="000303A9" w:rsidRPr="003E2FDB" w:rsidRDefault="000303A9" w:rsidP="001970B4">
      <w:pPr>
        <w:pStyle w:val="ListParagraph"/>
        <w:numPr>
          <w:ilvl w:val="0"/>
          <w:numId w:val="1"/>
        </w:numPr>
        <w:rPr>
          <w:color w:val="00FF00"/>
          <w:lang w:val="en-US"/>
        </w:rPr>
      </w:pPr>
      <w:r w:rsidRPr="003E2FDB">
        <w:rPr>
          <w:color w:val="00FF00"/>
          <w:lang w:val="en-US"/>
        </w:rPr>
        <w:t>Listado de Maderas--------- Dani</w:t>
      </w:r>
    </w:p>
    <w:p w:rsidR="000303A9" w:rsidRPr="00532307" w:rsidRDefault="000303A9" w:rsidP="007709AE">
      <w:pPr>
        <w:pStyle w:val="ListParagraph"/>
        <w:numPr>
          <w:ilvl w:val="0"/>
          <w:numId w:val="1"/>
        </w:numPr>
        <w:rPr>
          <w:color w:val="984806"/>
          <w:lang w:val="en-US"/>
        </w:rPr>
      </w:pPr>
      <w:r w:rsidRPr="00532307">
        <w:rPr>
          <w:color w:val="984806"/>
          <w:lang w:val="en-US"/>
        </w:rPr>
        <w:t>Listado de Insumos----Alfredo</w:t>
      </w:r>
    </w:p>
    <w:p w:rsidR="000303A9" w:rsidRPr="00532307" w:rsidRDefault="000303A9" w:rsidP="007709AE">
      <w:pPr>
        <w:pStyle w:val="ListParagraph"/>
        <w:numPr>
          <w:ilvl w:val="0"/>
          <w:numId w:val="1"/>
        </w:numPr>
        <w:rPr>
          <w:color w:val="984806"/>
        </w:rPr>
      </w:pPr>
      <w:r w:rsidRPr="00532307">
        <w:rPr>
          <w:color w:val="984806"/>
        </w:rPr>
        <w:t>Ficha del Pago al Proveedor----Alfredo</w:t>
      </w:r>
    </w:p>
    <w:p w:rsidR="000303A9" w:rsidRPr="00532307" w:rsidRDefault="000303A9" w:rsidP="007709AE">
      <w:pPr>
        <w:pStyle w:val="ListParagraph"/>
        <w:numPr>
          <w:ilvl w:val="0"/>
          <w:numId w:val="1"/>
        </w:numPr>
        <w:rPr>
          <w:color w:val="984806"/>
        </w:rPr>
      </w:pPr>
      <w:r w:rsidRPr="00532307">
        <w:rPr>
          <w:color w:val="984806"/>
        </w:rPr>
        <w:t>Listado de Produccionaes Terciarizadas----Alfredo</w:t>
      </w:r>
    </w:p>
    <w:p w:rsidR="000303A9" w:rsidRPr="00532307" w:rsidRDefault="000303A9" w:rsidP="00A7634F">
      <w:pPr>
        <w:pStyle w:val="ListParagraph"/>
        <w:numPr>
          <w:ilvl w:val="0"/>
          <w:numId w:val="1"/>
        </w:numPr>
        <w:rPr>
          <w:color w:val="984806"/>
        </w:rPr>
      </w:pPr>
      <w:r w:rsidRPr="00532307">
        <w:rPr>
          <w:color w:val="984806"/>
        </w:rPr>
        <w:t>Ficha del Pago de Producción Terciarizadas----Alfredo</w:t>
      </w:r>
    </w:p>
    <w:p w:rsidR="000303A9" w:rsidRDefault="000303A9" w:rsidP="00687412">
      <w:pPr>
        <w:rPr>
          <w:lang w:val="en-US"/>
        </w:rPr>
      </w:pPr>
      <w:r>
        <w:rPr>
          <w:lang w:val="en-US"/>
        </w:rPr>
        <w:t>Ventas</w:t>
      </w:r>
    </w:p>
    <w:p w:rsidR="000303A9" w:rsidRPr="00532307" w:rsidRDefault="000303A9" w:rsidP="00D25B76">
      <w:pPr>
        <w:pStyle w:val="ListParagraph"/>
        <w:numPr>
          <w:ilvl w:val="0"/>
          <w:numId w:val="1"/>
        </w:numPr>
        <w:rPr>
          <w:color w:val="984806"/>
          <w:lang w:val="en-US"/>
        </w:rPr>
      </w:pPr>
      <w:r w:rsidRPr="00532307">
        <w:rPr>
          <w:color w:val="984806"/>
          <w:lang w:val="en-US"/>
        </w:rPr>
        <w:t>Listado de Presupuesto----Alfredo</w:t>
      </w:r>
    </w:p>
    <w:p w:rsidR="000303A9" w:rsidRPr="00532307" w:rsidRDefault="000303A9" w:rsidP="00D25B76">
      <w:pPr>
        <w:pStyle w:val="ListParagraph"/>
        <w:numPr>
          <w:ilvl w:val="0"/>
          <w:numId w:val="1"/>
        </w:numPr>
        <w:rPr>
          <w:color w:val="FF00FF"/>
          <w:lang w:val="en-US"/>
        </w:rPr>
      </w:pPr>
      <w:r w:rsidRPr="00532307">
        <w:rPr>
          <w:color w:val="FF00FF"/>
          <w:lang w:val="en-US"/>
        </w:rPr>
        <w:t>Ficha de Presupuesto</w:t>
      </w:r>
      <w:r w:rsidRPr="00532307">
        <w:rPr>
          <w:color w:val="FF00FF"/>
        </w:rPr>
        <w:t>------Franco</w:t>
      </w:r>
    </w:p>
    <w:p w:rsidR="000303A9" w:rsidRPr="00532307" w:rsidRDefault="000303A9" w:rsidP="00D25B76">
      <w:pPr>
        <w:pStyle w:val="ListParagraph"/>
        <w:numPr>
          <w:ilvl w:val="0"/>
          <w:numId w:val="1"/>
        </w:numPr>
        <w:rPr>
          <w:color w:val="FF00FF"/>
          <w:lang w:val="en-US"/>
        </w:rPr>
      </w:pPr>
      <w:r w:rsidRPr="00532307">
        <w:rPr>
          <w:color w:val="FF00FF"/>
          <w:lang w:val="en-US"/>
        </w:rPr>
        <w:t>Ficha de Pedido</w:t>
      </w:r>
      <w:r w:rsidRPr="00532307">
        <w:rPr>
          <w:color w:val="FF00FF"/>
        </w:rPr>
        <w:t>------Franco</w:t>
      </w:r>
    </w:p>
    <w:p w:rsidR="000303A9" w:rsidRDefault="000303A9" w:rsidP="00144B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Listado de Proveedor --Cristian</w:t>
      </w:r>
    </w:p>
    <w:p w:rsidR="000303A9" w:rsidRPr="00144B9B" w:rsidRDefault="000303A9" w:rsidP="00B822A4">
      <w:pPr>
        <w:pStyle w:val="ListParagraph"/>
        <w:numPr>
          <w:ilvl w:val="0"/>
          <w:numId w:val="1"/>
        </w:numPr>
      </w:pPr>
      <w:r>
        <w:rPr>
          <w:lang w:val="en-US"/>
        </w:rPr>
        <w:t>Ficha de Cliente--Cristian</w:t>
      </w:r>
    </w:p>
    <w:p w:rsidR="000303A9" w:rsidRDefault="000303A9" w:rsidP="00B822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Listado de Cliente--Cristian</w:t>
      </w:r>
    </w:p>
    <w:p w:rsidR="000303A9" w:rsidRDefault="000303A9" w:rsidP="00D25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Listado de Productos--Cristian</w:t>
      </w:r>
    </w:p>
    <w:p w:rsidR="000303A9" w:rsidRPr="00D25B76" w:rsidRDefault="000303A9" w:rsidP="00D25B76">
      <w:pPr>
        <w:pStyle w:val="ListParagraph"/>
        <w:numPr>
          <w:ilvl w:val="0"/>
          <w:numId w:val="1"/>
        </w:numPr>
        <w:rPr>
          <w:lang w:val="en-US"/>
        </w:rPr>
      </w:pPr>
      <w:r w:rsidRPr="00D25B76">
        <w:rPr>
          <w:lang w:val="en-US"/>
        </w:rPr>
        <w:t>Listado de Pedidos</w:t>
      </w:r>
      <w:r>
        <w:rPr>
          <w:lang w:val="en-US"/>
        </w:rPr>
        <w:t>--Cristian</w:t>
      </w:r>
    </w:p>
    <w:p w:rsidR="000303A9" w:rsidRDefault="000303A9" w:rsidP="00D25B76">
      <w:pPr>
        <w:pStyle w:val="ListParagraph"/>
        <w:numPr>
          <w:ilvl w:val="0"/>
          <w:numId w:val="1"/>
        </w:numPr>
        <w:rPr>
          <w:lang w:val="en-US"/>
        </w:rPr>
      </w:pPr>
      <w:r w:rsidRPr="00D25B76">
        <w:rPr>
          <w:lang w:val="en-US"/>
        </w:rPr>
        <w:t>Listado de ventas</w:t>
      </w:r>
      <w:r>
        <w:rPr>
          <w:lang w:val="en-US"/>
        </w:rPr>
        <w:t>—Cristian</w:t>
      </w:r>
    </w:p>
    <w:p w:rsidR="000303A9" w:rsidRPr="00D25B76" w:rsidRDefault="000303A9" w:rsidP="00D25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Ficha venta—Cristian</w:t>
      </w:r>
    </w:p>
    <w:sectPr w:rsidR="000303A9" w:rsidRPr="00D25B76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0B1"/>
    <w:multiLevelType w:val="hybridMultilevel"/>
    <w:tmpl w:val="B598F7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C05DD7"/>
    <w:multiLevelType w:val="hybridMultilevel"/>
    <w:tmpl w:val="999802B4"/>
    <w:lvl w:ilvl="0" w:tplc="45A8B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09AE"/>
    <w:rsid w:val="000303A9"/>
    <w:rsid w:val="000934C2"/>
    <w:rsid w:val="000967C9"/>
    <w:rsid w:val="00144B9B"/>
    <w:rsid w:val="001970B4"/>
    <w:rsid w:val="001B1617"/>
    <w:rsid w:val="00233CCC"/>
    <w:rsid w:val="00351BB9"/>
    <w:rsid w:val="003E2FDB"/>
    <w:rsid w:val="00453E04"/>
    <w:rsid w:val="00532307"/>
    <w:rsid w:val="00612AE0"/>
    <w:rsid w:val="00687412"/>
    <w:rsid w:val="006E6532"/>
    <w:rsid w:val="00756441"/>
    <w:rsid w:val="007709AE"/>
    <w:rsid w:val="0085321A"/>
    <w:rsid w:val="00984D92"/>
    <w:rsid w:val="00A7634F"/>
    <w:rsid w:val="00AD747C"/>
    <w:rsid w:val="00B822A4"/>
    <w:rsid w:val="00BC5198"/>
    <w:rsid w:val="00C9580C"/>
    <w:rsid w:val="00D2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4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70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70</TotalTime>
  <Pages>1</Pages>
  <Words>121</Words>
  <Characters>671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Zaba</dc:creator>
  <cp:keywords/>
  <dc:description/>
  <cp:lastModifiedBy>DanielRH</cp:lastModifiedBy>
  <cp:revision>8</cp:revision>
  <dcterms:created xsi:type="dcterms:W3CDTF">2010-05-14T22:57:00Z</dcterms:created>
  <dcterms:modified xsi:type="dcterms:W3CDTF">2010-05-15T21:02:00Z</dcterms:modified>
</cp:coreProperties>
</file>