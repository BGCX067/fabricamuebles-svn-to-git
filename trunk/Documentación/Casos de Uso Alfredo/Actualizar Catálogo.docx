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  <w:r w:rsidRPr="003633B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Plantilla para Descripción de Use Cases  </w:t>
      </w:r>
      <w:r w:rsidR="003633BA" w:rsidRPr="003633B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a Trazo Grueso </w:t>
      </w: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2258"/>
        <w:gridCol w:w="671"/>
        <w:gridCol w:w="491"/>
        <w:gridCol w:w="1496"/>
        <w:gridCol w:w="1024"/>
        <w:gridCol w:w="2067"/>
      </w:tblGrid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CE0AB5" w:rsidRPr="00F0495A" w:rsidRDefault="00CE0AB5" w:rsidP="00CE0AB5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6"/>
            <w:shd w:val="clear" w:color="auto" w:fill="C0C0C0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AE11C3">
              <w:rPr>
                <w:rFonts w:ascii="Futura Lt BT" w:hAnsi="Futura Lt BT" w:cs="Tahoma"/>
                <w:sz w:val="22"/>
                <w:szCs w:val="22"/>
              </w:rPr>
              <w:t>Actualizar Catálogo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D7816">
              <w:rPr>
                <w:rFonts w:ascii="Futura Lt BT" w:hAnsi="Futura Lt BT" w:cs="Tahoma"/>
                <w:sz w:val="22"/>
                <w:szCs w:val="22"/>
              </w:rPr>
              <w:t>7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AE11C3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FC1A0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FC1A03" w:rsidRPr="00F0495A">
              <w:rPr>
                <w:rFonts w:ascii="Futura Lt BT" w:hAnsi="Futura Lt BT" w:cs="Tahoma"/>
                <w:sz w:val="22"/>
                <w:szCs w:val="22"/>
              </w:rPr>
            </w:r>
            <w:r w:rsidR="00FC1A0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bookmarkStart w:id="0" w:name="Casilla5"/>
            <w:r w:rsidR="00FC1A0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E11C3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FC1A03">
              <w:rPr>
                <w:rFonts w:ascii="Futura Lt BT" w:hAnsi="Futura Lt BT" w:cs="Tahoma"/>
                <w:sz w:val="22"/>
                <w:szCs w:val="22"/>
              </w:rPr>
            </w:r>
            <w:r w:rsidR="00FC1A0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FC1A0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FC1A03" w:rsidRPr="00F0495A">
              <w:rPr>
                <w:rFonts w:ascii="Futura Lt BT" w:hAnsi="Futura Lt BT" w:cs="Tahoma"/>
                <w:sz w:val="22"/>
                <w:szCs w:val="22"/>
              </w:rPr>
            </w:r>
            <w:r w:rsidR="00FC1A0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CE0AB5" w:rsidRPr="00F0495A" w:rsidRDefault="00CE0AB5" w:rsidP="002A5C36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FC1A0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A5C36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FC1A03">
              <w:rPr>
                <w:rFonts w:ascii="Futura Lt BT" w:hAnsi="Futura Lt BT" w:cs="Tahoma"/>
                <w:sz w:val="22"/>
                <w:szCs w:val="22"/>
              </w:rPr>
            </w:r>
            <w:r w:rsidR="00FC1A0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FC1A0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5C36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FC1A03">
              <w:rPr>
                <w:rFonts w:ascii="Futura Lt BT" w:hAnsi="Futura Lt BT" w:cs="Tahoma"/>
                <w:sz w:val="22"/>
                <w:szCs w:val="22"/>
              </w:rPr>
            </w:r>
            <w:r w:rsidR="00FC1A0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4"/>
          </w:tcPr>
          <w:p w:rsidR="00CE0AB5" w:rsidRPr="00F0495A" w:rsidRDefault="00CE0AB5" w:rsidP="00FD7816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FD7816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D7816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FD7816">
              <w:rPr>
                <w:rFonts w:ascii="Futura Lt BT" w:hAnsi="Futura Lt BT" w:cs="Tahoma"/>
                <w:sz w:val="20"/>
                <w:szCs w:val="20"/>
              </w:rPr>
            </w:r>
            <w:r w:rsidR="00FD7816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FD7816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7816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FD7816">
              <w:rPr>
                <w:rFonts w:ascii="Futura Lt BT" w:hAnsi="Futura Lt BT" w:cs="Tahoma"/>
                <w:sz w:val="20"/>
                <w:szCs w:val="20"/>
              </w:rPr>
            </w:r>
            <w:r w:rsidR="00FD7816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AE11C3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FC1A0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E11C3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FC1A03">
              <w:rPr>
                <w:rFonts w:ascii="Futura Lt BT" w:hAnsi="Futura Lt BT" w:cs="Tahoma"/>
                <w:sz w:val="18"/>
                <w:szCs w:val="18"/>
              </w:rPr>
            </w:r>
            <w:r w:rsidR="00FC1A0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</w:r>
            <w:r w:rsidR="00FC1A0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3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D7816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  <w:tc>
          <w:tcPr>
            <w:tcW w:w="5689" w:type="dxa"/>
            <w:gridSpan w:val="5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CE0AB5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AE11C3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FC1A0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E11C3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FC1A03">
              <w:rPr>
                <w:rFonts w:ascii="Futura Lt BT" w:hAnsi="Futura Lt BT" w:cs="Tahoma"/>
                <w:sz w:val="22"/>
                <w:szCs w:val="22"/>
              </w:rPr>
            </w:r>
            <w:r w:rsidR="00FC1A0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FC1A0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FC1A03" w:rsidRPr="00F0495A">
              <w:rPr>
                <w:rFonts w:ascii="Futura Lt BT" w:hAnsi="Futura Lt BT" w:cs="Tahoma"/>
                <w:sz w:val="22"/>
                <w:szCs w:val="22"/>
              </w:rPr>
            </w:r>
            <w:r w:rsidR="00FC1A0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3633BA" w:rsidRPr="003633B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3633BA" w:rsidRPr="003633BA" w:rsidRDefault="003633BA" w:rsidP="00ED73B6">
            <w:pPr>
              <w:rPr>
                <w:rFonts w:ascii="Futura Lt BT" w:hAnsi="Futura Lt BT" w:cs="Tahoma"/>
                <w:sz w:val="22"/>
                <w:szCs w:val="22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AE11C3">
              <w:rPr>
                <w:rFonts w:ascii="Futura Lt BT" w:hAnsi="Futura Lt BT" w:cs="Tahoma"/>
                <w:sz w:val="22"/>
                <w:szCs w:val="22"/>
              </w:rPr>
              <w:t>Realizar una Alta, Baja o Modificación al Catálogo de Muebles.</w:t>
            </w:r>
          </w:p>
          <w:p w:rsidR="003633BA" w:rsidRDefault="003633BA" w:rsidP="00ED73B6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  <w:p w:rsidR="003633BA" w:rsidRDefault="003633BA" w:rsidP="00ED73B6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  <w:p w:rsidR="003633BA" w:rsidRPr="003633BA" w:rsidRDefault="003633BA" w:rsidP="00ED73B6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33BA" w:rsidRPr="003633BA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8"/>
          </w:tcPr>
          <w:p w:rsidR="00AE11C3" w:rsidRPr="003716E7" w:rsidRDefault="003633BA" w:rsidP="00ED73B6">
            <w:pPr>
              <w:jc w:val="both"/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 w:rsidR="00AE11C3"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 w:rsidR="00AE11C3" w:rsidRPr="003716E7">
              <w:t>El caso de uso co</w:t>
            </w:r>
            <w:r w:rsidR="002A5C36" w:rsidRPr="003716E7">
              <w:t>mienza cuando el Diseñador</w:t>
            </w:r>
            <w:r w:rsidR="00AE11C3" w:rsidRPr="003716E7">
              <w:t xml:space="preserve"> se dispone a actualizar el catálogo </w:t>
            </w:r>
            <w:r w:rsidR="002A5C36" w:rsidRPr="003716E7">
              <w:t>de muebles. Si el Diseñador</w:t>
            </w:r>
            <w:r w:rsidR="00AE11C3" w:rsidRPr="003716E7">
              <w:t xml:space="preserve"> desea eliminar un producto, elige el producto y l</w:t>
            </w:r>
            <w:r w:rsidR="002A5C36" w:rsidRPr="003716E7">
              <w:t>o elimina del catálogo. Si el Diseñador</w:t>
            </w:r>
            <w:r w:rsidR="00AE11C3" w:rsidRPr="003716E7">
              <w:t xml:space="preserve"> desea modificar algún dato de un producto, elige el producto y mo</w:t>
            </w:r>
            <w:r w:rsidR="002A5C36" w:rsidRPr="003716E7">
              <w:t>difica el dato deseado. Si el Diseñador</w:t>
            </w:r>
            <w:r w:rsidR="00AE11C3" w:rsidRPr="003716E7">
              <w:t xml:space="preserve"> desea dar de alta un producto, introduce los datos del producto (tipo producto, nombre producto, descripción producto, tipo </w:t>
            </w:r>
            <w:r w:rsidR="00FD7816">
              <w:t>y</w:t>
            </w:r>
            <w:r w:rsidR="00AE11C3" w:rsidRPr="003716E7">
              <w:t xml:space="preserve"> cantidad </w:t>
            </w:r>
            <w:r w:rsidR="00FD7816">
              <w:t xml:space="preserve">de </w:t>
            </w:r>
            <w:r w:rsidR="00AE11C3" w:rsidRPr="003716E7">
              <w:t>pieza</w:t>
            </w:r>
            <w:r w:rsidR="00FD7816">
              <w:t>s</w:t>
            </w:r>
            <w:r w:rsidR="00AE11C3" w:rsidRPr="003716E7">
              <w:t xml:space="preserve">, tipo </w:t>
            </w:r>
            <w:r w:rsidR="00FD7816">
              <w:t>y cantidad de material por cada corte</w:t>
            </w:r>
            <w:r w:rsidR="00AE11C3" w:rsidRPr="003716E7">
              <w:t>) y le da de alta en el catálogo.</w:t>
            </w:r>
          </w:p>
          <w:p w:rsidR="003633BA" w:rsidRPr="003716E7" w:rsidRDefault="00AE11C3" w:rsidP="00ED73B6">
            <w:pPr>
              <w:jc w:val="both"/>
            </w:pPr>
            <w:r w:rsidRPr="003716E7">
              <w:t xml:space="preserve">Fin del caso de uso. </w:t>
            </w:r>
          </w:p>
          <w:p w:rsidR="003633BA" w:rsidRPr="003633BA" w:rsidRDefault="003633BA" w:rsidP="00ED73B6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A96B3C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96B3C" w:rsidRPr="00F0495A" w:rsidRDefault="00A96B3C" w:rsidP="00A96B3C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3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D7816" w:rsidRDefault="0050319F" w:rsidP="00FD7816">
            <w:pPr>
              <w:jc w:val="both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</w:t>
            </w:r>
            <w:r w:rsidR="00FD7816" w:rsidRPr="00FD7816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 w:rsidR="00FD7816" w:rsidRPr="00FD7816">
              <w:rPr>
                <w:rFonts w:ascii="Futura Lt BT" w:hAnsi="Futura Lt BT" w:cs="Tahoma"/>
                <w:bCs/>
                <w:sz w:val="22"/>
                <w:szCs w:val="22"/>
              </w:rPr>
              <w:t>6 - Diseñar Producto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5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sectPr w:rsidR="005B6D9F" w:rsidRPr="003633BA" w:rsidSect="003633BA">
      <w:headerReference w:type="default" r:id="rId7"/>
      <w:footerReference w:type="default" r:id="rId8"/>
      <w:pgSz w:w="11907" w:h="16840" w:code="9"/>
      <w:pgMar w:top="752" w:right="851" w:bottom="2552" w:left="851" w:header="425" w:footer="102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E5D" w:rsidRDefault="000D4E5D">
      <w:r>
        <w:separator/>
      </w:r>
    </w:p>
  </w:endnote>
  <w:endnote w:type="continuationSeparator" w:id="0">
    <w:p w:rsidR="000D4E5D" w:rsidRDefault="000D4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F" w:rsidRPr="003633BA" w:rsidRDefault="003633BA" w:rsidP="003633BA">
    <w:pPr>
      <w:pStyle w:val="Piedepgina"/>
      <w:pBdr>
        <w:top w:val="single" w:sz="4" w:space="1" w:color="auto"/>
      </w:pBdr>
      <w:tabs>
        <w:tab w:val="clear" w:pos="4252"/>
        <w:tab w:val="clear" w:pos="8504"/>
      </w:tabs>
      <w:rPr>
        <w:rFonts w:ascii="Futura Lt BT" w:hAnsi="Futura Lt BT"/>
        <w:sz w:val="20"/>
        <w:szCs w:val="20"/>
      </w:rPr>
    </w:pPr>
    <w:r w:rsidRPr="003633BA">
      <w:rPr>
        <w:rFonts w:ascii="Futura Lt BT" w:hAnsi="Futura Lt BT"/>
        <w:sz w:val="20"/>
        <w:szCs w:val="20"/>
      </w:rPr>
      <w:t xml:space="preserve">Nombre del Archivo y Ruta de Acceso: </w:t>
    </w:r>
    <w:r w:rsidR="005B6D9F" w:rsidRPr="003633BA">
      <w:rPr>
        <w:rFonts w:ascii="Futura Lt BT" w:hAnsi="Futura Lt BT"/>
        <w:sz w:val="20"/>
        <w:szCs w:val="20"/>
      </w:rPr>
      <w:tab/>
    </w:r>
    <w:r w:rsidR="00A96B3C">
      <w:rPr>
        <w:rFonts w:ascii="Futura Lt BT" w:hAnsi="Futura Lt BT"/>
        <w:sz w:val="20"/>
        <w:szCs w:val="20"/>
      </w:rPr>
      <w:t xml:space="preserve">                                             </w:t>
    </w:r>
    <w:r>
      <w:rPr>
        <w:rFonts w:ascii="Futura Lt BT" w:hAnsi="Futura Lt BT"/>
        <w:sz w:val="20"/>
        <w:szCs w:val="20"/>
      </w:rPr>
      <w:tab/>
    </w:r>
    <w:r w:rsidRPr="003633BA">
      <w:rPr>
        <w:rFonts w:ascii="Futura Lt BT" w:hAnsi="Futura Lt BT"/>
        <w:sz w:val="20"/>
        <w:szCs w:val="20"/>
      </w:rPr>
      <w:tab/>
    </w:r>
    <w:r w:rsidRPr="003633BA">
      <w:rPr>
        <w:rFonts w:ascii="Futura Lt BT" w:hAnsi="Futura Lt BT"/>
        <w:sz w:val="20"/>
        <w:szCs w:val="20"/>
      </w:rPr>
      <w:tab/>
    </w:r>
    <w:r w:rsidR="005B6D9F" w:rsidRPr="003633BA">
      <w:rPr>
        <w:rFonts w:ascii="Futura Lt BT" w:hAnsi="Futura Lt BT"/>
        <w:sz w:val="20"/>
        <w:szCs w:val="20"/>
      </w:rPr>
      <w:t xml:space="preserve">Página </w:t>
    </w:r>
    <w:r w:rsidR="00FC1A03" w:rsidRPr="003633BA">
      <w:rPr>
        <w:rStyle w:val="Nmerodepgina"/>
        <w:rFonts w:ascii="Futura Lt BT" w:hAnsi="Futura Lt BT"/>
        <w:sz w:val="20"/>
        <w:szCs w:val="20"/>
      </w:rPr>
      <w:fldChar w:fldCharType="begin"/>
    </w:r>
    <w:r w:rsidR="005B6D9F" w:rsidRPr="003633BA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FC1A03" w:rsidRPr="003633BA">
      <w:rPr>
        <w:rStyle w:val="Nmerodepgina"/>
        <w:rFonts w:ascii="Futura Lt BT" w:hAnsi="Futura Lt BT"/>
        <w:sz w:val="20"/>
        <w:szCs w:val="20"/>
      </w:rPr>
      <w:fldChar w:fldCharType="separate"/>
    </w:r>
    <w:r w:rsidR="00FD7816">
      <w:rPr>
        <w:rStyle w:val="Nmerodepgina"/>
        <w:rFonts w:ascii="Futura Lt BT" w:hAnsi="Futura Lt BT"/>
        <w:noProof/>
        <w:sz w:val="20"/>
        <w:szCs w:val="20"/>
      </w:rPr>
      <w:t>1</w:t>
    </w:r>
    <w:r w:rsidR="00FC1A03" w:rsidRPr="003633BA">
      <w:rPr>
        <w:rStyle w:val="Nmerodepgina"/>
        <w:rFonts w:ascii="Futura Lt BT" w:hAnsi="Futura Lt BT"/>
        <w:sz w:val="20"/>
        <w:szCs w:val="20"/>
      </w:rPr>
      <w:fldChar w:fldCharType="end"/>
    </w:r>
    <w:r w:rsidR="005B6D9F" w:rsidRPr="003633BA">
      <w:rPr>
        <w:rStyle w:val="Nmerodepgina"/>
        <w:rFonts w:ascii="Futura Lt BT" w:hAnsi="Futura Lt BT"/>
        <w:sz w:val="20"/>
        <w:szCs w:val="20"/>
      </w:rPr>
      <w:t xml:space="preserve"> de </w:t>
    </w:r>
    <w:r w:rsidR="00FC1A03" w:rsidRPr="003633BA">
      <w:rPr>
        <w:rStyle w:val="Nmerodepgina"/>
        <w:rFonts w:ascii="Futura Lt BT" w:hAnsi="Futura Lt BT"/>
        <w:sz w:val="20"/>
        <w:szCs w:val="20"/>
      </w:rPr>
      <w:fldChar w:fldCharType="begin"/>
    </w:r>
    <w:r w:rsidR="005B6D9F" w:rsidRPr="003633BA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FC1A03" w:rsidRPr="003633BA">
      <w:rPr>
        <w:rStyle w:val="Nmerodepgina"/>
        <w:rFonts w:ascii="Futura Lt BT" w:hAnsi="Futura Lt BT"/>
        <w:sz w:val="20"/>
        <w:szCs w:val="20"/>
      </w:rPr>
      <w:fldChar w:fldCharType="separate"/>
    </w:r>
    <w:r w:rsidR="00FD7816">
      <w:rPr>
        <w:rStyle w:val="Nmerodepgina"/>
        <w:rFonts w:ascii="Futura Lt BT" w:hAnsi="Futura Lt BT"/>
        <w:noProof/>
        <w:sz w:val="20"/>
        <w:szCs w:val="20"/>
      </w:rPr>
      <w:t>1</w:t>
    </w:r>
    <w:r w:rsidR="00FC1A03" w:rsidRPr="003633BA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E5D" w:rsidRDefault="000D4E5D">
      <w:r>
        <w:separator/>
      </w:r>
    </w:p>
  </w:footnote>
  <w:footnote w:type="continuationSeparator" w:id="0">
    <w:p w:rsidR="000D4E5D" w:rsidRDefault="000D4E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F" w:rsidRDefault="005B6D9F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9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E11C3"/>
    <w:rsid w:val="000D4E5D"/>
    <w:rsid w:val="001D7026"/>
    <w:rsid w:val="00225FFA"/>
    <w:rsid w:val="002A5C36"/>
    <w:rsid w:val="003633BA"/>
    <w:rsid w:val="003708C3"/>
    <w:rsid w:val="003716E7"/>
    <w:rsid w:val="00402BEA"/>
    <w:rsid w:val="00455E6C"/>
    <w:rsid w:val="0050319F"/>
    <w:rsid w:val="005B6D9F"/>
    <w:rsid w:val="006107A0"/>
    <w:rsid w:val="008210B4"/>
    <w:rsid w:val="00A96B3C"/>
    <w:rsid w:val="00AE11C3"/>
    <w:rsid w:val="00C1348B"/>
    <w:rsid w:val="00CE0AB5"/>
    <w:rsid w:val="00D8642D"/>
    <w:rsid w:val="00D96FD4"/>
    <w:rsid w:val="00E54376"/>
    <w:rsid w:val="00E84A06"/>
    <w:rsid w:val="00EC495D"/>
    <w:rsid w:val="00ED73B6"/>
    <w:rsid w:val="00FA3B56"/>
    <w:rsid w:val="00FC1A03"/>
    <w:rsid w:val="00FD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C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708C3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3708C3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08C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708C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708C3"/>
  </w:style>
  <w:style w:type="paragraph" w:styleId="Sangradetextonormal">
    <w:name w:val="Body Text Indent"/>
    <w:basedOn w:val="Normal"/>
    <w:rsid w:val="003708C3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rsid w:val="003708C3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3708C3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N\Proyecto\Plantilla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Trazo Grueso.dot</Template>
  <TotalTime>21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Grueso</vt:lpstr>
    </vt:vector>
  </TitlesOfParts>
  <Company>JM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Grueso</dc:title>
  <dc:subject/>
  <dc:creator>WinuE</dc:creator>
  <cp:keywords/>
  <dc:description/>
  <cp:lastModifiedBy>Zaba</cp:lastModifiedBy>
  <cp:revision>5</cp:revision>
  <cp:lastPrinted>2010-04-16T22:51:00Z</cp:lastPrinted>
  <dcterms:created xsi:type="dcterms:W3CDTF">2010-04-16T22:42:00Z</dcterms:created>
  <dcterms:modified xsi:type="dcterms:W3CDTF">2010-05-13T21:41:00Z</dcterms:modified>
</cp:coreProperties>
</file>