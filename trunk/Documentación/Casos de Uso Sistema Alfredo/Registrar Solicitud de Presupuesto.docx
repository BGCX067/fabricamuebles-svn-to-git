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F0495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1671B7">
        <w:rPr>
          <w:rFonts w:ascii="Futura Lt BT" w:hAnsi="Futura Lt BT" w:cs="Tahoma"/>
          <w:b/>
          <w:bCs/>
          <w:color w:val="333399"/>
          <w:sz w:val="22"/>
          <w:szCs w:val="22"/>
        </w:rPr>
        <w:t>a Trazo Fino</w:t>
      </w:r>
    </w:p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91512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91512F" w:rsidRPr="00F0495A" w:rsidRDefault="0091512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6F263F" w:rsidRPr="00F0495A" w:rsidTr="00370D89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780068">
              <w:rPr>
                <w:rFonts w:ascii="Futura Lt BT" w:hAnsi="Futura Lt BT" w:cs="Tahoma"/>
                <w:sz w:val="22"/>
                <w:szCs w:val="22"/>
              </w:rPr>
              <w:t>Registrar Solicitud de Presupuesto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6F263F" w:rsidRPr="00F0495A" w:rsidRDefault="001C2E8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780068">
              <w:rPr>
                <w:rFonts w:ascii="Futura Lt BT" w:hAnsi="Futura Lt BT" w:cs="Tahoma"/>
                <w:sz w:val="22"/>
                <w:szCs w:val="22"/>
              </w:rPr>
              <w:t>64</w:t>
            </w:r>
          </w:p>
        </w:tc>
      </w:tr>
      <w:tr w:rsidR="00F0495A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F0495A" w:rsidRPr="00F0495A" w:rsidRDefault="00F0495A" w:rsidP="008F095E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bookmarkStart w:id="0" w:name="Casilla5"/>
            <w:r w:rsidR="005002D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095E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002D6">
              <w:rPr>
                <w:rFonts w:ascii="Futura Lt BT" w:hAnsi="Futura Lt BT" w:cs="Tahoma"/>
                <w:sz w:val="22"/>
                <w:szCs w:val="22"/>
              </w:rPr>
            </w:r>
            <w:r w:rsidR="005002D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D38E0" w:rsidRPr="00F0495A" w:rsidTr="00370D89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0D38E0" w:rsidRPr="00F0495A" w:rsidRDefault="000D38E0" w:rsidP="008F095E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5002D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095E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002D6">
              <w:rPr>
                <w:rFonts w:ascii="Futura Lt BT" w:hAnsi="Futura Lt BT" w:cs="Tahoma"/>
                <w:sz w:val="22"/>
                <w:szCs w:val="22"/>
              </w:rPr>
            </w:r>
            <w:r w:rsidR="005002D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0D38E0" w:rsidRPr="00F0495A" w:rsidRDefault="000D38E0" w:rsidP="00E8278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8278D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278D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8278D">
              <w:rPr>
                <w:rFonts w:ascii="Futura Lt BT" w:hAnsi="Futura Lt BT" w:cs="Tahoma"/>
                <w:sz w:val="20"/>
                <w:szCs w:val="20"/>
              </w:rPr>
            </w:r>
            <w:r w:rsidR="00E8278D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5002D6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5002D6" w:rsidRPr="00F0495A">
              <w:rPr>
                <w:rFonts w:ascii="Futura Lt BT" w:hAnsi="Futura Lt BT" w:cs="Tahoma"/>
                <w:sz w:val="20"/>
                <w:szCs w:val="20"/>
              </w:rPr>
            </w:r>
            <w:r w:rsidR="005002D6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="0091512F"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F263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 w:rsidP="008F095E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Simple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5002D6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095E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002D6">
              <w:rPr>
                <w:rFonts w:ascii="Futura Lt BT" w:hAnsi="Futura Lt BT" w:cs="Tahoma"/>
                <w:sz w:val="18"/>
                <w:szCs w:val="18"/>
              </w:rPr>
            </w:r>
            <w:r w:rsidR="005002D6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no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Complejo  </w: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</w:r>
            <w:r w:rsidR="005002D6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F263F" w:rsidRPr="00F0495A" w:rsidTr="00370D89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F095E"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6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 w:rsidP="008F095E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5002D6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095E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002D6">
              <w:rPr>
                <w:rFonts w:ascii="Futura Lt BT" w:hAnsi="Futura Lt BT" w:cs="Tahoma"/>
                <w:sz w:val="22"/>
                <w:szCs w:val="22"/>
              </w:rPr>
            </w:r>
            <w:r w:rsidR="005002D6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</w:r>
            <w:r w:rsidR="005002D6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B40148">
              <w:rPr>
                <w:rFonts w:ascii="Futura Lt BT" w:hAnsi="Futura Lt BT" w:cs="Tahoma"/>
                <w:sz w:val="22"/>
                <w:szCs w:val="22"/>
              </w:rPr>
              <w:t xml:space="preserve">Registrar la solicitud de presupuesto de un Cliente de la Empresa </w:t>
            </w:r>
          </w:p>
          <w:p w:rsidR="006F263F" w:rsidRPr="00F0495A" w:rsidRDefault="006F263F" w:rsidP="003D7A55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 w:rsidR="00CB08F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CB08F1"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370D89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7568" w:type="dxa"/>
            <w:gridSpan w:val="7"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 w:rsidR="00594776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La solicitud se registró con éxito</w:t>
            </w:r>
          </w:p>
        </w:tc>
      </w:tr>
      <w:tr w:rsidR="006F263F" w:rsidRPr="00F0495A" w:rsidTr="00370D89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</w:p>
        </w:tc>
        <w:tc>
          <w:tcPr>
            <w:tcW w:w="7568" w:type="dxa"/>
            <w:gridSpan w:val="7"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 w:rsidR="00594776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Cliente no existe</w:t>
            </w:r>
            <w:r w:rsidR="00E8278D">
              <w:rPr>
                <w:rFonts w:ascii="Futura Lt BT" w:hAnsi="Futura Lt BT" w:cs="Tahoma"/>
                <w:b/>
                <w:bCs/>
                <w:sz w:val="22"/>
                <w:szCs w:val="22"/>
              </w:rPr>
              <w:t>, se cancela el Caso de Uso</w:t>
            </w: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031878"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Encargado de </w:t>
            </w:r>
            <w:r w:rsidR="00CB08F1">
              <w:rPr>
                <w:rFonts w:ascii="Futura Lt BT" w:hAnsi="Futura Lt BT" w:cs="Tahoma"/>
                <w:sz w:val="22"/>
                <w:szCs w:val="22"/>
              </w:rPr>
              <w:t>Ventas (EV) selecciona Registrar nueva Solicitud de P</w:t>
            </w:r>
            <w:r w:rsidR="00031878">
              <w:rPr>
                <w:rFonts w:ascii="Futura Lt BT" w:hAnsi="Futura Lt BT" w:cs="Tahoma"/>
                <w:sz w:val="22"/>
                <w:szCs w:val="22"/>
              </w:rPr>
              <w:t>resupuesto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CB08F1" w:rsidP="00CB08F1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Presupuestos y solicita se ingrese el Cliente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  <w:p w:rsidR="006F263F" w:rsidRPr="00F0495A" w:rsidRDefault="006F263F">
            <w:pPr>
              <w:ind w:firstLine="434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CB08F1" w:rsidP="00CB08F1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el Cliente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CB08F1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ingresado existe y si existe</w:t>
            </w:r>
          </w:p>
        </w:tc>
        <w:tc>
          <w:tcPr>
            <w:tcW w:w="4287" w:type="dxa"/>
            <w:gridSpan w:val="3"/>
          </w:tcPr>
          <w:p w:rsidR="00CB08F1" w:rsidRDefault="00CB08F1" w:rsidP="00CB08F1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 El Sistema verifica si el Cliente ingresado existe y no existe</w:t>
            </w:r>
          </w:p>
          <w:p w:rsidR="00CB08F1" w:rsidRDefault="00CB08F1" w:rsidP="00CB08F1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4.A.1 El Sistema informa la situación</w:t>
            </w:r>
          </w:p>
          <w:p w:rsidR="006F263F" w:rsidRPr="00F0495A" w:rsidRDefault="00CB08F1" w:rsidP="00CB08F1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4.A.2 Se cancela el Caso de Uso</w:t>
            </w: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CB08F1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</w:t>
            </w:r>
            <w:r w:rsidR="00AB3EDD">
              <w:rPr>
                <w:rFonts w:ascii="Futura Lt BT" w:hAnsi="Futura Lt BT" w:cs="Tahoma"/>
                <w:sz w:val="22"/>
                <w:szCs w:val="22"/>
              </w:rPr>
              <w:t xml:space="preserve">icita se seleccione </w:t>
            </w:r>
            <w:r>
              <w:rPr>
                <w:rFonts w:ascii="Futura Lt BT" w:hAnsi="Futura Lt BT" w:cs="Tahoma"/>
                <w:sz w:val="22"/>
                <w:szCs w:val="22"/>
              </w:rPr>
              <w:t>los productos</w:t>
            </w:r>
            <w:r w:rsidR="00AB3EDD">
              <w:rPr>
                <w:rFonts w:ascii="Futura Lt BT" w:hAnsi="Futura Lt BT" w:cs="Tahoma"/>
                <w:sz w:val="22"/>
                <w:szCs w:val="22"/>
              </w:rPr>
              <w:t xml:space="preserve"> que formarán parte del presupuesto e ingrese la cantidad para cada uno 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AB3EDD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datos solicitados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73AAD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373AAD" w:rsidRPr="00F0495A" w:rsidRDefault="00AB3EDD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calcula y muestra los montos parciales por producto y el monto final</w:t>
            </w:r>
          </w:p>
        </w:tc>
        <w:tc>
          <w:tcPr>
            <w:tcW w:w="4287" w:type="dxa"/>
            <w:gridSpan w:val="3"/>
          </w:tcPr>
          <w:p w:rsidR="00D81C0E" w:rsidRPr="00F0495A" w:rsidRDefault="00D81C0E" w:rsidP="008D117C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AB3EDD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6F263F" w:rsidRPr="00F0495A" w:rsidRDefault="00AB3EDD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confirma</w:t>
            </w:r>
          </w:p>
        </w:tc>
        <w:tc>
          <w:tcPr>
            <w:tcW w:w="4287" w:type="dxa"/>
            <w:gridSpan w:val="3"/>
          </w:tcPr>
          <w:p w:rsidR="00AB3EDD" w:rsidRDefault="00AB3EDD" w:rsidP="00AB3E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 El EV no confirma</w:t>
            </w:r>
          </w:p>
          <w:p w:rsidR="006F263F" w:rsidRPr="00F0495A" w:rsidRDefault="00AB3EDD" w:rsidP="00AB3EDD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9.A.1 Se cancela el Caso de Uso</w:t>
            </w:r>
          </w:p>
        </w:tc>
      </w:tr>
      <w:tr w:rsidR="00FC7961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C7961" w:rsidRDefault="0011001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Presupuesto</w:t>
            </w:r>
          </w:p>
        </w:tc>
        <w:tc>
          <w:tcPr>
            <w:tcW w:w="4287" w:type="dxa"/>
            <w:gridSpan w:val="3"/>
          </w:tcPr>
          <w:p w:rsidR="00FC7961" w:rsidRPr="00F0495A" w:rsidRDefault="00FC7961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C7961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C7961" w:rsidRDefault="0011001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imprimir el Presupuesto</w:t>
            </w:r>
          </w:p>
        </w:tc>
        <w:tc>
          <w:tcPr>
            <w:tcW w:w="4287" w:type="dxa"/>
            <w:gridSpan w:val="3"/>
          </w:tcPr>
          <w:p w:rsidR="00FC7961" w:rsidRPr="00F0495A" w:rsidRDefault="00FC7961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C7961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C7961" w:rsidRDefault="0011001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imprimir</w:t>
            </w:r>
          </w:p>
        </w:tc>
        <w:tc>
          <w:tcPr>
            <w:tcW w:w="4287" w:type="dxa"/>
            <w:gridSpan w:val="3"/>
          </w:tcPr>
          <w:p w:rsidR="00FC7961" w:rsidRPr="00F0495A" w:rsidRDefault="0011001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12.A El EV si desea imprimir, se llama al Caso de Uso “Emitir Presupuesto”</w:t>
            </w:r>
          </w:p>
        </w:tc>
      </w:tr>
      <w:tr w:rsidR="00FC7961" w:rsidRPr="00F0495A" w:rsidTr="00370D89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C7961" w:rsidRDefault="0011001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FC7961" w:rsidRPr="00F0495A" w:rsidRDefault="00FC7961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0495A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F0495A" w:rsidRPr="00F0495A" w:rsidRDefault="00F0495A" w:rsidP="00F27D1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 w:rsidR="00370D8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Caso de Uso</w:t>
            </w:r>
            <w:r w:rsidR="00E8278D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puede cancelar</w:t>
            </w:r>
            <w:r w:rsidR="00370D89">
              <w:rPr>
                <w:rFonts w:ascii="Futura Lt BT" w:hAnsi="Futura Lt BT" w:cs="Tahoma"/>
                <w:b/>
                <w:bCs/>
                <w:sz w:val="22"/>
                <w:szCs w:val="22"/>
              </w:rPr>
              <w:t>se</w:t>
            </w:r>
            <w:r w:rsidR="00E8278D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en cualquier momento</w:t>
            </w:r>
          </w:p>
        </w:tc>
      </w:tr>
      <w:tr w:rsidR="00196465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196465" w:rsidRPr="00F0495A" w:rsidRDefault="00196465" w:rsidP="00196465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0495A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F0495A" w:rsidRPr="00F0495A" w:rsidRDefault="00F0495A" w:rsidP="00F27D1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1671B7" w:rsidRPr="00F0495A" w:rsidTr="00370D89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1671B7" w:rsidRPr="00F0495A" w:rsidRDefault="001671B7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5" w:type="dxa"/>
            <w:gridSpan w:val="4"/>
          </w:tcPr>
          <w:p w:rsidR="001671B7" w:rsidRPr="00F0495A" w:rsidRDefault="001671B7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</w:t>
            </w:r>
            <w:r w:rsidR="00370D89">
              <w:rPr>
                <w:rFonts w:ascii="Futura Lt BT" w:hAnsi="Futura Lt BT" w:cs="Tahoma"/>
                <w:b/>
                <w:bCs/>
                <w:sz w:val="22"/>
                <w:szCs w:val="22"/>
              </w:rPr>
              <w:t>aciones de Extensión:  Emitir Presupuesto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6F263F" w:rsidRPr="00F0495A" w:rsidRDefault="006F263F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1671B7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1671B7" w:rsidRPr="00F0495A" w:rsidTr="00370D89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1671B7" w:rsidRPr="00F0495A" w:rsidTr="00370D89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Default="00370D89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1671B7" w:rsidRDefault="00370D89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10/05/2010</w:t>
            </w:r>
          </w:p>
        </w:tc>
        <w:tc>
          <w:tcPr>
            <w:tcW w:w="5524" w:type="dxa"/>
            <w:gridSpan w:val="6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1671B7" w:rsidRDefault="00370D89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Chinelatto</w:t>
            </w:r>
          </w:p>
        </w:tc>
      </w:tr>
      <w:tr w:rsidR="001671B7" w:rsidRPr="00F0495A" w:rsidTr="00370D89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6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1671B7" w:rsidRPr="00F0495A" w:rsidTr="00370D89">
        <w:trPr>
          <w:cantSplit/>
          <w:tblCellSpacing w:w="20" w:type="dxa"/>
          <w:jc w:val="center"/>
        </w:trPr>
        <w:tc>
          <w:tcPr>
            <w:tcW w:w="1013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6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6F263F" w:rsidRPr="00F0495A" w:rsidSect="00570067">
      <w:headerReference w:type="default" r:id="rId7"/>
      <w:footerReference w:type="default" r:id="rId8"/>
      <w:pgSz w:w="11907" w:h="16840" w:code="9"/>
      <w:pgMar w:top="932" w:right="851" w:bottom="1258" w:left="851" w:header="425" w:footer="80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E1F" w:rsidRDefault="00CB1E1F">
      <w:r>
        <w:separator/>
      </w:r>
    </w:p>
  </w:endnote>
  <w:endnote w:type="continuationSeparator" w:id="0">
    <w:p w:rsidR="00CB1E1F" w:rsidRDefault="00CB1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Pr="001671B7" w:rsidRDefault="008C7B14" w:rsidP="001671B7">
    <w:pPr>
      <w:pStyle w:val="Piedepgina"/>
      <w:pBdr>
        <w:top w:val="single" w:sz="4" w:space="0" w:color="auto"/>
      </w:pBdr>
      <w:tabs>
        <w:tab w:val="clear" w:pos="8504"/>
        <w:tab w:val="right" w:pos="10032"/>
      </w:tabs>
      <w:rPr>
        <w:rFonts w:ascii="Futura Lt BT" w:hAnsi="Futura Lt BT"/>
        <w:sz w:val="20"/>
        <w:szCs w:val="20"/>
      </w:rPr>
    </w:pPr>
    <w:r w:rsidRPr="001671B7">
      <w:rPr>
        <w:rFonts w:ascii="Futura Lt BT" w:hAnsi="Futura Lt BT"/>
        <w:sz w:val="20"/>
        <w:szCs w:val="20"/>
      </w:rPr>
      <w:t xml:space="preserve">Nombre del Archivo y Ruta de Acceso: </w:t>
    </w:r>
    <w:r w:rsidR="001671B7">
      <w:rPr>
        <w:rFonts w:ascii="Futura Lt BT" w:hAnsi="Futura Lt BT"/>
        <w:sz w:val="20"/>
        <w:szCs w:val="20"/>
      </w:rPr>
      <w:tab/>
    </w:r>
    <w:r w:rsidR="001671B7">
      <w:rPr>
        <w:rFonts w:ascii="Futura Lt BT" w:hAnsi="Futura Lt BT"/>
        <w:sz w:val="20"/>
        <w:szCs w:val="20"/>
      </w:rPr>
      <w:tab/>
      <w:t xml:space="preserve">      </w:t>
    </w:r>
    <w:r w:rsidR="006F263F" w:rsidRPr="001671B7">
      <w:rPr>
        <w:rFonts w:ascii="Futura Lt BT" w:hAnsi="Futura Lt BT"/>
        <w:sz w:val="20"/>
        <w:szCs w:val="20"/>
      </w:rPr>
      <w:t xml:space="preserve">Página </w:t>
    </w:r>
    <w:r w:rsidR="005002D6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5002D6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370D89">
      <w:rPr>
        <w:rStyle w:val="Nmerodepgina"/>
        <w:rFonts w:ascii="Futura Lt BT" w:hAnsi="Futura Lt BT"/>
        <w:noProof/>
        <w:sz w:val="20"/>
        <w:szCs w:val="20"/>
      </w:rPr>
      <w:t>1</w:t>
    </w:r>
    <w:r w:rsidR="005002D6" w:rsidRPr="001671B7">
      <w:rPr>
        <w:rStyle w:val="Nmerodepgina"/>
        <w:rFonts w:ascii="Futura Lt BT" w:hAnsi="Futura Lt BT"/>
        <w:sz w:val="20"/>
        <w:szCs w:val="20"/>
      </w:rPr>
      <w:fldChar w:fldCharType="end"/>
    </w:r>
    <w:r w:rsidR="006F263F" w:rsidRPr="001671B7">
      <w:rPr>
        <w:rStyle w:val="Nmerodepgina"/>
        <w:rFonts w:ascii="Futura Lt BT" w:hAnsi="Futura Lt BT"/>
        <w:sz w:val="20"/>
        <w:szCs w:val="20"/>
      </w:rPr>
      <w:t xml:space="preserve"> de </w:t>
    </w:r>
    <w:r w:rsidR="005002D6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5002D6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370D89">
      <w:rPr>
        <w:rStyle w:val="Nmerodepgina"/>
        <w:rFonts w:ascii="Futura Lt BT" w:hAnsi="Futura Lt BT"/>
        <w:noProof/>
        <w:sz w:val="20"/>
        <w:szCs w:val="20"/>
      </w:rPr>
      <w:t>2</w:t>
    </w:r>
    <w:r w:rsidR="005002D6" w:rsidRPr="001671B7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E1F" w:rsidRDefault="00CB1E1F">
      <w:r>
        <w:separator/>
      </w:r>
    </w:p>
  </w:footnote>
  <w:footnote w:type="continuationSeparator" w:id="0">
    <w:p w:rsidR="00CB1E1F" w:rsidRDefault="00CB1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Default="006F263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0068"/>
    <w:rsid w:val="00031878"/>
    <w:rsid w:val="000B740C"/>
    <w:rsid w:val="000D38E0"/>
    <w:rsid w:val="0011001F"/>
    <w:rsid w:val="00122052"/>
    <w:rsid w:val="001671B7"/>
    <w:rsid w:val="00196465"/>
    <w:rsid w:val="001C2E87"/>
    <w:rsid w:val="0021474D"/>
    <w:rsid w:val="00231E24"/>
    <w:rsid w:val="002C3232"/>
    <w:rsid w:val="00370D89"/>
    <w:rsid w:val="00373AAD"/>
    <w:rsid w:val="003C489C"/>
    <w:rsid w:val="003D7A55"/>
    <w:rsid w:val="005002D6"/>
    <w:rsid w:val="00512AB7"/>
    <w:rsid w:val="00570067"/>
    <w:rsid w:val="00593456"/>
    <w:rsid w:val="00594776"/>
    <w:rsid w:val="005A5DBD"/>
    <w:rsid w:val="005D48AB"/>
    <w:rsid w:val="006C5EFF"/>
    <w:rsid w:val="006F263F"/>
    <w:rsid w:val="006F2C3F"/>
    <w:rsid w:val="0076514E"/>
    <w:rsid w:val="00780068"/>
    <w:rsid w:val="008C7B14"/>
    <w:rsid w:val="008D117C"/>
    <w:rsid w:val="008F095E"/>
    <w:rsid w:val="0091512F"/>
    <w:rsid w:val="00921656"/>
    <w:rsid w:val="009A113A"/>
    <w:rsid w:val="009B721E"/>
    <w:rsid w:val="00AB3EDD"/>
    <w:rsid w:val="00B40148"/>
    <w:rsid w:val="00CB08F1"/>
    <w:rsid w:val="00CB1E1F"/>
    <w:rsid w:val="00CF2402"/>
    <w:rsid w:val="00D81C0E"/>
    <w:rsid w:val="00DC1ED9"/>
    <w:rsid w:val="00E30CCE"/>
    <w:rsid w:val="00E8278D"/>
    <w:rsid w:val="00EC4702"/>
    <w:rsid w:val="00EE2C3D"/>
    <w:rsid w:val="00EE62DD"/>
    <w:rsid w:val="00F0495A"/>
    <w:rsid w:val="00F27D1A"/>
    <w:rsid w:val="00F65D27"/>
    <w:rsid w:val="00FC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B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12AB7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512AB7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12AB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12AB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12AB7"/>
  </w:style>
  <w:style w:type="paragraph" w:styleId="Sangradetextonormal">
    <w:name w:val="Body Text Indent"/>
    <w:basedOn w:val="Normal"/>
    <w:rsid w:val="00512AB7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512AB7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512AB7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31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subject/>
  <dc:creator>WinuE</dc:creator>
  <cp:keywords/>
  <dc:description/>
  <cp:lastModifiedBy>WinuE</cp:lastModifiedBy>
  <cp:revision>16</cp:revision>
  <cp:lastPrinted>2010-05-10T16:17:00Z</cp:lastPrinted>
  <dcterms:created xsi:type="dcterms:W3CDTF">2010-05-10T14:56:00Z</dcterms:created>
  <dcterms:modified xsi:type="dcterms:W3CDTF">2010-05-11T02:24:00Z</dcterms:modified>
</cp:coreProperties>
</file>