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63F" w:rsidRPr="00F0495A" w:rsidRDefault="006F263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  <w:r w:rsidRPr="00F0495A">
        <w:rPr>
          <w:rFonts w:ascii="Futura Lt BT" w:hAnsi="Futura Lt BT" w:cs="Tahoma"/>
          <w:b/>
          <w:bCs/>
          <w:color w:val="333399"/>
          <w:sz w:val="22"/>
          <w:szCs w:val="22"/>
        </w:rPr>
        <w:t xml:space="preserve">Plantilla para Descripción de Use Cases  </w:t>
      </w:r>
      <w:r w:rsidR="001671B7">
        <w:rPr>
          <w:rFonts w:ascii="Futura Lt BT" w:hAnsi="Futura Lt BT" w:cs="Tahoma"/>
          <w:b/>
          <w:bCs/>
          <w:color w:val="333399"/>
          <w:sz w:val="22"/>
          <w:szCs w:val="22"/>
        </w:rPr>
        <w:t>a Trazo Fino</w:t>
      </w:r>
    </w:p>
    <w:p w:rsidR="006F263F" w:rsidRPr="00F0495A" w:rsidRDefault="006F263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1454"/>
        <w:gridCol w:w="2261"/>
        <w:gridCol w:w="282"/>
        <w:gridCol w:w="738"/>
        <w:gridCol w:w="1246"/>
        <w:gridCol w:w="1037"/>
        <w:gridCol w:w="2064"/>
      </w:tblGrid>
      <w:tr w:rsidR="0091512F" w:rsidRPr="00F0495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  <w:shd w:val="clear" w:color="auto" w:fill="auto"/>
          </w:tcPr>
          <w:p w:rsidR="0091512F" w:rsidRPr="00F0495A" w:rsidRDefault="0091512F">
            <w:pPr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Paquete:</w:t>
            </w:r>
          </w:p>
        </w:tc>
      </w:tr>
      <w:tr w:rsidR="006F263F" w:rsidRPr="00F0495A" w:rsidTr="0002163B">
        <w:trPr>
          <w:cantSplit/>
          <w:trHeight w:val="385"/>
          <w:tblCellSpacing w:w="20" w:type="dxa"/>
          <w:jc w:val="center"/>
        </w:trPr>
        <w:tc>
          <w:tcPr>
            <w:tcW w:w="6994" w:type="dxa"/>
            <w:gridSpan w:val="6"/>
            <w:shd w:val="clear" w:color="auto" w:fill="C0C0C0"/>
          </w:tcPr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CC5DDD">
              <w:rPr>
                <w:rFonts w:ascii="Futura Lt BT" w:hAnsi="Futura Lt BT" w:cs="Tahoma"/>
                <w:sz w:val="22"/>
                <w:szCs w:val="22"/>
              </w:rPr>
              <w:t>Emitir Presupuesto</w:t>
            </w:r>
          </w:p>
        </w:tc>
        <w:tc>
          <w:tcPr>
            <w:tcW w:w="3041" w:type="dxa"/>
            <w:gridSpan w:val="2"/>
            <w:shd w:val="clear" w:color="auto" w:fill="C0C0C0"/>
          </w:tcPr>
          <w:p w:rsidR="006F263F" w:rsidRPr="00F0495A" w:rsidRDefault="001C2E87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="006F263F"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CC5DDD">
              <w:rPr>
                <w:rFonts w:ascii="Futura Lt BT" w:hAnsi="Futura Lt BT" w:cs="Tahoma"/>
                <w:sz w:val="22"/>
                <w:szCs w:val="22"/>
              </w:rPr>
              <w:t>65</w:t>
            </w:r>
          </w:p>
        </w:tc>
      </w:tr>
      <w:tr w:rsidR="00F0495A" w:rsidRPr="00F0495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</w:tcPr>
          <w:p w:rsidR="00F0495A" w:rsidRPr="00F0495A" w:rsidRDefault="00F0495A" w:rsidP="00CC5DD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42B44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42B44" w:rsidRPr="00F0495A">
              <w:rPr>
                <w:rFonts w:ascii="Futura Lt BT" w:hAnsi="Futura Lt BT" w:cs="Tahoma"/>
                <w:sz w:val="22"/>
                <w:szCs w:val="22"/>
              </w:rPr>
            </w:r>
            <w:r w:rsidR="00442B44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42B44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42B44" w:rsidRPr="00F0495A">
              <w:rPr>
                <w:rFonts w:ascii="Futura Lt BT" w:hAnsi="Futura Lt BT" w:cs="Tahoma"/>
                <w:sz w:val="22"/>
                <w:szCs w:val="22"/>
              </w:rPr>
            </w:r>
            <w:r w:rsidR="00442B44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bookmarkStart w:id="0" w:name="Casilla5"/>
            <w:r w:rsidR="00442B44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C5DDD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42B44">
              <w:rPr>
                <w:rFonts w:ascii="Futura Lt BT" w:hAnsi="Futura Lt BT" w:cs="Tahoma"/>
                <w:sz w:val="22"/>
                <w:szCs w:val="22"/>
              </w:rPr>
            </w:r>
            <w:r w:rsidR="00442B44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bookmarkEnd w:id="0"/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0D38E0" w:rsidRPr="00F0495A" w:rsidTr="0002163B">
        <w:trPr>
          <w:cantSplit/>
          <w:trHeight w:val="385"/>
          <w:tblCellSpacing w:w="20" w:type="dxa"/>
          <w:jc w:val="center"/>
        </w:trPr>
        <w:tc>
          <w:tcPr>
            <w:tcW w:w="5010" w:type="dxa"/>
            <w:gridSpan w:val="4"/>
          </w:tcPr>
          <w:p w:rsidR="000D38E0" w:rsidRPr="00F0495A" w:rsidRDefault="000D38E0" w:rsidP="00CC5DDD">
            <w:pPr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42B44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C5DDD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42B44">
              <w:rPr>
                <w:rFonts w:ascii="Futura Lt BT" w:hAnsi="Futura Lt BT" w:cs="Tahoma"/>
                <w:sz w:val="22"/>
                <w:szCs w:val="22"/>
              </w:rPr>
            </w:r>
            <w:r w:rsidR="00442B44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42B44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42B44" w:rsidRPr="00F0495A">
              <w:rPr>
                <w:rFonts w:ascii="Futura Lt BT" w:hAnsi="Futura Lt BT" w:cs="Tahoma"/>
                <w:sz w:val="22"/>
                <w:szCs w:val="22"/>
              </w:rPr>
            </w:r>
            <w:r w:rsidR="00442B44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25" w:type="dxa"/>
            <w:gridSpan w:val="4"/>
          </w:tcPr>
          <w:p w:rsidR="000D38E0" w:rsidRPr="00F0495A" w:rsidRDefault="000D38E0" w:rsidP="00BC57F9">
            <w:pPr>
              <w:rPr>
                <w:rFonts w:ascii="Futura Lt BT" w:hAnsi="Futura Lt BT" w:cs="Tahoma"/>
                <w:sz w:val="22"/>
                <w:szCs w:val="22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BC57F9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C57F9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BC57F9">
              <w:rPr>
                <w:rFonts w:ascii="Futura Lt BT" w:hAnsi="Futura Lt BT" w:cs="Tahoma"/>
                <w:sz w:val="20"/>
                <w:szCs w:val="20"/>
              </w:rPr>
            </w:r>
            <w:r w:rsidR="00BC57F9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BC57F9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C57F9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BC57F9">
              <w:rPr>
                <w:rFonts w:ascii="Futura Lt BT" w:hAnsi="Futura Lt BT" w:cs="Tahoma"/>
                <w:sz w:val="20"/>
                <w:szCs w:val="20"/>
              </w:rPr>
            </w:r>
            <w:r w:rsidR="00BC57F9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="0091512F"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6F263F" w:rsidRPr="00F0495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</w:tcPr>
          <w:p w:rsidR="006F263F" w:rsidRPr="00F0495A" w:rsidRDefault="006F263F" w:rsidP="00CC5DD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42B44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C5DDD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42B44">
              <w:rPr>
                <w:rFonts w:ascii="Futura Lt BT" w:hAnsi="Futura Lt BT" w:cs="Tahoma"/>
                <w:sz w:val="18"/>
                <w:szCs w:val="18"/>
              </w:rPr>
            </w:r>
            <w:r w:rsidR="00442B44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</w:t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t>Simple</w:t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  </w:t>
            </w:r>
            <w:r w:rsidR="00442B44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42B44" w:rsidRPr="00122052">
              <w:rPr>
                <w:rFonts w:ascii="Futura Lt BT" w:hAnsi="Futura Lt BT" w:cs="Tahoma"/>
                <w:sz w:val="18"/>
                <w:szCs w:val="18"/>
              </w:rPr>
            </w:r>
            <w:r w:rsidR="00442B44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</w:t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t>no</w:t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  </w:t>
            </w:r>
            <w:r w:rsidR="00442B44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42B44" w:rsidRPr="00122052">
              <w:rPr>
                <w:rFonts w:ascii="Futura Lt BT" w:hAnsi="Futura Lt BT" w:cs="Tahoma"/>
                <w:sz w:val="18"/>
                <w:szCs w:val="18"/>
              </w:rPr>
            </w:r>
            <w:r w:rsidR="00442B44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</w:t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t xml:space="preserve"> Complejo  </w:t>
            </w:r>
            <w:r w:rsidR="00442B44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42B44" w:rsidRPr="00122052">
              <w:rPr>
                <w:rFonts w:ascii="Futura Lt BT" w:hAnsi="Futura Lt BT" w:cs="Tahoma"/>
                <w:sz w:val="18"/>
                <w:szCs w:val="18"/>
              </w:rPr>
            </w:r>
            <w:r w:rsidR="00442B44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42B44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42B44" w:rsidRPr="00122052">
              <w:rPr>
                <w:rFonts w:ascii="Futura Lt BT" w:hAnsi="Futura Lt BT" w:cs="Tahoma"/>
                <w:sz w:val="18"/>
                <w:szCs w:val="18"/>
              </w:rPr>
            </w:r>
            <w:r w:rsidR="00442B44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6F263F" w:rsidRPr="00F0495A" w:rsidTr="0002163B">
        <w:trPr>
          <w:cantSplit/>
          <w:trHeight w:val="385"/>
          <w:tblCellSpacing w:w="20" w:type="dxa"/>
          <w:jc w:val="center"/>
        </w:trPr>
        <w:tc>
          <w:tcPr>
            <w:tcW w:w="4728" w:type="dxa"/>
            <w:gridSpan w:val="3"/>
          </w:tcPr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CC5DDD">
              <w:rPr>
                <w:rFonts w:ascii="Futura Lt BT" w:hAnsi="Futura Lt BT" w:cs="Tahoma"/>
                <w:sz w:val="22"/>
                <w:szCs w:val="22"/>
              </w:rPr>
              <w:t>Encargado de Ventas</w:t>
            </w:r>
            <w:r w:rsidR="00BC57F9">
              <w:rPr>
                <w:rFonts w:ascii="Futura Lt BT" w:hAnsi="Futura Lt BT" w:cs="Tahoma"/>
                <w:sz w:val="22"/>
                <w:szCs w:val="22"/>
              </w:rPr>
              <w:t xml:space="preserve"> (EV)</w:t>
            </w:r>
          </w:p>
        </w:tc>
        <w:tc>
          <w:tcPr>
            <w:tcW w:w="5307" w:type="dxa"/>
            <w:gridSpan w:val="5"/>
          </w:tcPr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6F263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F263F" w:rsidRPr="00F0495A" w:rsidRDefault="006F263F" w:rsidP="00CC5DD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42B44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C5DDD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42B44">
              <w:rPr>
                <w:rFonts w:ascii="Futura Lt BT" w:hAnsi="Futura Lt BT" w:cs="Tahoma"/>
                <w:sz w:val="22"/>
                <w:szCs w:val="22"/>
              </w:rPr>
            </w:r>
            <w:r w:rsidR="00442B44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42B44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42B44" w:rsidRPr="00F0495A">
              <w:rPr>
                <w:rFonts w:ascii="Futura Lt BT" w:hAnsi="Futura Lt BT" w:cs="Tahoma"/>
                <w:sz w:val="22"/>
                <w:szCs w:val="22"/>
              </w:rPr>
            </w:r>
            <w:r w:rsidR="00442B44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6F263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CC5DDD">
              <w:rPr>
                <w:rFonts w:ascii="Futura Lt BT" w:hAnsi="Futura Lt BT" w:cs="Tahoma"/>
                <w:sz w:val="22"/>
                <w:szCs w:val="22"/>
              </w:rPr>
              <w:t>Emitir un Presupuesto para un Cliente</w:t>
            </w:r>
          </w:p>
          <w:p w:rsidR="006F263F" w:rsidRPr="00F0495A" w:rsidRDefault="006F263F" w:rsidP="003D7A55">
            <w:pPr>
              <w:jc w:val="center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6F263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="00BC57F9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BC57F9"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 aplica</w:t>
            </w:r>
          </w:p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6F263F" w:rsidRPr="00F0495A" w:rsidTr="0002163B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 w:val="restart"/>
          </w:tcPr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</w:p>
        </w:tc>
        <w:tc>
          <w:tcPr>
            <w:tcW w:w="7568" w:type="dxa"/>
            <w:gridSpan w:val="6"/>
          </w:tcPr>
          <w:p w:rsidR="006F263F" w:rsidRPr="00F0495A" w:rsidRDefault="006F263F">
            <w:pPr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 w:rsidR="00CC5DDD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El Presupuesto se emitió con éxito</w:t>
            </w:r>
          </w:p>
        </w:tc>
      </w:tr>
      <w:tr w:rsidR="006F263F" w:rsidRPr="00F0495A" w:rsidTr="0002163B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/>
          </w:tcPr>
          <w:p w:rsidR="006F263F" w:rsidRPr="00F0495A" w:rsidRDefault="006F263F">
            <w:pPr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</w:p>
        </w:tc>
        <w:tc>
          <w:tcPr>
            <w:tcW w:w="7568" w:type="dxa"/>
            <w:gridSpan w:val="6"/>
          </w:tcPr>
          <w:p w:rsidR="006F263F" w:rsidRPr="00F0495A" w:rsidRDefault="006F263F">
            <w:pPr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 w:rsidR="00CC5DDD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BC57F9">
              <w:rPr>
                <w:rFonts w:ascii="Futura Lt BT" w:hAnsi="Futura Lt BT" w:cs="Tahoma"/>
                <w:b/>
                <w:bCs/>
                <w:sz w:val="22"/>
                <w:szCs w:val="22"/>
              </w:rPr>
              <w:t>El EV no confirma la impresión, se cancela el Caso de Uso</w:t>
            </w:r>
          </w:p>
        </w:tc>
      </w:tr>
      <w:tr w:rsidR="006F263F" w:rsidRPr="00F0495A" w:rsidTr="0002163B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6F263F" w:rsidRPr="00F0495A" w:rsidRDefault="006F263F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87" w:type="dxa"/>
            <w:gridSpan w:val="3"/>
          </w:tcPr>
          <w:p w:rsidR="006F263F" w:rsidRPr="00F0495A" w:rsidRDefault="006F263F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6F263F" w:rsidRPr="00F0495A" w:rsidTr="0002163B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6F263F" w:rsidRPr="00F0495A" w:rsidRDefault="006F263F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CC5DDD">
              <w:rPr>
                <w:rFonts w:ascii="Futura Lt BT" w:hAnsi="Futura Lt BT" w:cs="Tahoma"/>
                <w:sz w:val="22"/>
                <w:szCs w:val="22"/>
              </w:rPr>
              <w:t>El Caso de Uso comienza cu</w:t>
            </w:r>
            <w:r w:rsidR="00DC329D">
              <w:rPr>
                <w:rFonts w:ascii="Futura Lt BT" w:hAnsi="Futura Lt BT" w:cs="Tahoma"/>
                <w:sz w:val="22"/>
                <w:szCs w:val="22"/>
              </w:rPr>
              <w:t>ando el Encargado de Ventas</w:t>
            </w:r>
            <w:r w:rsidR="00CC5DDD">
              <w:rPr>
                <w:rFonts w:ascii="Futura Lt BT" w:hAnsi="Futura Lt BT" w:cs="Tahoma"/>
                <w:sz w:val="22"/>
                <w:szCs w:val="22"/>
              </w:rPr>
              <w:t xml:space="preserve"> decide emitir un Presupuesto para un Cliente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  <w:tc>
          <w:tcPr>
            <w:tcW w:w="4287" w:type="dxa"/>
            <w:gridSpan w:val="3"/>
          </w:tcPr>
          <w:p w:rsidR="006F263F" w:rsidRPr="00F0495A" w:rsidRDefault="006F263F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  <w:p w:rsidR="006F263F" w:rsidRPr="00F0495A" w:rsidRDefault="006F263F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6F263F" w:rsidRPr="00F0495A" w:rsidTr="0002163B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6F263F" w:rsidRPr="00F0495A" w:rsidRDefault="006F263F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CC5DDD">
              <w:rPr>
                <w:rFonts w:ascii="Futura Lt BT" w:hAnsi="Futura Lt BT" w:cs="Tahoma"/>
                <w:sz w:val="22"/>
                <w:szCs w:val="22"/>
              </w:rPr>
              <w:t>El Presupuesto está siendo registrado en este momento</w:t>
            </w:r>
          </w:p>
        </w:tc>
        <w:tc>
          <w:tcPr>
            <w:tcW w:w="4287" w:type="dxa"/>
            <w:gridSpan w:val="3"/>
          </w:tcPr>
          <w:p w:rsidR="006F263F" w:rsidRPr="00F0495A" w:rsidRDefault="00CC5DDD">
            <w:pPr>
              <w:pStyle w:val="Textoindependiente"/>
              <w:rPr>
                <w:rFonts w:ascii="Futura Lt BT" w:hAnsi="Futura Lt BT"/>
                <w:sz w:val="22"/>
                <w:szCs w:val="22"/>
              </w:rPr>
            </w:pPr>
            <w:r>
              <w:rPr>
                <w:rFonts w:ascii="Futura Lt BT" w:hAnsi="Futura Lt BT"/>
                <w:sz w:val="22"/>
                <w:szCs w:val="22"/>
              </w:rPr>
              <w:t>2.A El presupuesto fue registrado con anterioridad</w:t>
            </w:r>
            <w:r w:rsidR="006F263F" w:rsidRPr="00F0495A">
              <w:rPr>
                <w:rFonts w:ascii="Futura Lt BT" w:hAnsi="Futura Lt BT"/>
                <w:sz w:val="22"/>
                <w:szCs w:val="22"/>
              </w:rPr>
              <w:t xml:space="preserve"> </w:t>
            </w:r>
          </w:p>
          <w:p w:rsidR="006F263F" w:rsidRDefault="00CC5DDD" w:rsidP="00CC5DDD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2.A.1 El EV selecciona</w:t>
            </w:r>
            <w:r w:rsidR="00DC329D">
              <w:rPr>
                <w:rFonts w:ascii="Futura Lt BT" w:hAnsi="Futura Lt BT" w:cs="Tahoma"/>
                <w:sz w:val="22"/>
                <w:szCs w:val="22"/>
              </w:rPr>
              <w:t xml:space="preserve"> Gestión de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Presupuesto</w:t>
            </w:r>
            <w:r w:rsidR="00DC329D">
              <w:rPr>
                <w:rFonts w:ascii="Futura Lt BT" w:hAnsi="Futura Lt BT" w:cs="Tahoma"/>
                <w:sz w:val="22"/>
                <w:szCs w:val="22"/>
              </w:rPr>
              <w:t>s</w:t>
            </w:r>
          </w:p>
          <w:p w:rsidR="00CC5DDD" w:rsidRDefault="00CC5DDD" w:rsidP="00CC5DDD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2.A.2 El Sistema muestra la ventana de Gestión de Presupuestos</w:t>
            </w:r>
            <w:r w:rsidR="00DC329D">
              <w:rPr>
                <w:rFonts w:ascii="Futura Lt BT" w:hAnsi="Futura Lt BT" w:cs="Tahoma"/>
                <w:sz w:val="22"/>
                <w:szCs w:val="22"/>
              </w:rPr>
              <w:t xml:space="preserve"> y solicita se seleccione el Presupuesto</w:t>
            </w:r>
          </w:p>
          <w:p w:rsidR="00CC5DDD" w:rsidRDefault="00CC5DDD" w:rsidP="00CC5DDD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2.A.3 El EV selecciona el Presupuesto a imprimir</w:t>
            </w:r>
          </w:p>
          <w:p w:rsidR="00CC5DDD" w:rsidRPr="00F0495A" w:rsidRDefault="00CC5DDD" w:rsidP="00CC5DDD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2.A.4 </w:t>
            </w:r>
            <w:r w:rsidR="00DD2B26">
              <w:rPr>
                <w:rFonts w:ascii="Futura Lt BT" w:hAnsi="Futura Lt BT" w:cs="Tahoma"/>
                <w:sz w:val="22"/>
                <w:szCs w:val="22"/>
              </w:rPr>
              <w:t>El Sistema muestra los datos del Presupuesto (Cliente, Producto, Cantidad, Monto Parcial, Monto Total)</w:t>
            </w:r>
          </w:p>
        </w:tc>
      </w:tr>
      <w:tr w:rsidR="006F263F" w:rsidRPr="00F0495A" w:rsidTr="0002163B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6F263F" w:rsidRPr="00F0495A" w:rsidRDefault="006F263F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DD2B26">
              <w:rPr>
                <w:rFonts w:ascii="Futura Lt BT" w:hAnsi="Futura Lt BT" w:cs="Tahoma"/>
                <w:sz w:val="22"/>
                <w:szCs w:val="22"/>
              </w:rPr>
              <w:t>El EV selecciona Imprimir</w:t>
            </w:r>
          </w:p>
        </w:tc>
        <w:tc>
          <w:tcPr>
            <w:tcW w:w="4287" w:type="dxa"/>
            <w:gridSpan w:val="3"/>
          </w:tcPr>
          <w:p w:rsidR="006F263F" w:rsidRPr="00F0495A" w:rsidRDefault="006F263F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6F263F" w:rsidRPr="00F0495A" w:rsidTr="0002163B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6F263F" w:rsidRPr="00F0495A" w:rsidRDefault="006F263F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DD2B26">
              <w:rPr>
                <w:rFonts w:ascii="Futura Lt BT" w:hAnsi="Futura Lt BT" w:cs="Tahoma"/>
                <w:sz w:val="22"/>
                <w:szCs w:val="22"/>
              </w:rPr>
              <w:t>El Sistema solicita confirmación</w:t>
            </w:r>
          </w:p>
        </w:tc>
        <w:tc>
          <w:tcPr>
            <w:tcW w:w="4287" w:type="dxa"/>
            <w:gridSpan w:val="3"/>
          </w:tcPr>
          <w:p w:rsidR="006F263F" w:rsidRPr="00F0495A" w:rsidRDefault="006F263F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6F263F" w:rsidRPr="00F0495A" w:rsidTr="0002163B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6F263F" w:rsidRPr="00F0495A" w:rsidRDefault="00DD2B26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confirma</w:t>
            </w:r>
          </w:p>
        </w:tc>
        <w:tc>
          <w:tcPr>
            <w:tcW w:w="4287" w:type="dxa"/>
            <w:gridSpan w:val="3"/>
          </w:tcPr>
          <w:p w:rsidR="00DC329D" w:rsidRDefault="00DC329D" w:rsidP="00DC329D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5.A El EV no confirma</w:t>
            </w:r>
          </w:p>
          <w:p w:rsidR="006F263F" w:rsidRPr="00F0495A" w:rsidRDefault="00DC329D" w:rsidP="00DC329D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5.A.1 Se cancela el Caso de Uso</w:t>
            </w:r>
          </w:p>
        </w:tc>
      </w:tr>
      <w:tr w:rsidR="006F263F" w:rsidRPr="00F0495A" w:rsidTr="0002163B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6F263F" w:rsidRPr="00F0495A" w:rsidRDefault="00DD2B26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imprime el Presupuesto</w:t>
            </w:r>
          </w:p>
        </w:tc>
        <w:tc>
          <w:tcPr>
            <w:tcW w:w="4287" w:type="dxa"/>
            <w:gridSpan w:val="3"/>
          </w:tcPr>
          <w:p w:rsidR="006F263F" w:rsidRPr="00F0495A" w:rsidRDefault="006F263F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373AAD" w:rsidRPr="00F0495A" w:rsidTr="0002163B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373AAD" w:rsidRPr="00F0495A" w:rsidRDefault="00DD2B26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4287" w:type="dxa"/>
            <w:gridSpan w:val="3"/>
          </w:tcPr>
          <w:p w:rsidR="00373AAD" w:rsidRPr="00F0495A" w:rsidRDefault="00373AAD" w:rsidP="00373AAD">
            <w:pPr>
              <w:ind w:left="151"/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BC57F9" w:rsidRPr="00F0495A" w:rsidTr="00BC57F9">
        <w:trPr>
          <w:tblCellSpacing w:w="20" w:type="dxa"/>
          <w:jc w:val="center"/>
        </w:trPr>
        <w:tc>
          <w:tcPr>
            <w:tcW w:w="10075" w:type="dxa"/>
            <w:gridSpan w:val="8"/>
          </w:tcPr>
          <w:p w:rsidR="00BC57F9" w:rsidRPr="00F0495A" w:rsidRDefault="00BC57F9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 w:rsidR="00B0775F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El Caso de Uso puede cancelarse en cualquier momento</w:t>
            </w:r>
          </w:p>
        </w:tc>
      </w:tr>
      <w:tr w:rsidR="00BC57F9" w:rsidRPr="00F0495A" w:rsidTr="00BC57F9">
        <w:trPr>
          <w:tblCellSpacing w:w="20" w:type="dxa"/>
          <w:jc w:val="center"/>
        </w:trPr>
        <w:tc>
          <w:tcPr>
            <w:tcW w:w="10075" w:type="dxa"/>
            <w:gridSpan w:val="8"/>
          </w:tcPr>
          <w:p w:rsidR="00BC57F9" w:rsidRPr="00F0495A" w:rsidRDefault="00BC57F9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DD2B26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DD2B26" w:rsidRPr="00F0495A" w:rsidRDefault="00DD2B26" w:rsidP="00F27D1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BC57F9" w:rsidRPr="00F0495A" w:rsidTr="0002163B">
        <w:trPr>
          <w:cantSplit/>
          <w:tblCellSpacing w:w="20" w:type="dxa"/>
          <w:jc w:val="center"/>
        </w:trPr>
        <w:tc>
          <w:tcPr>
            <w:tcW w:w="5010" w:type="dxa"/>
            <w:gridSpan w:val="4"/>
          </w:tcPr>
          <w:p w:rsidR="00BC57F9" w:rsidRPr="00F0495A" w:rsidRDefault="00BC57F9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</w:t>
            </w:r>
            <w:r w:rsidRPr="001671B7">
              <w:rPr>
                <w:rFonts w:ascii="Futura Lt BT" w:hAnsi="Futura Lt BT" w:cs="Tahoma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 w:rsidRPr="001671B7">
              <w:rPr>
                <w:rFonts w:ascii="Futura Lt BT" w:hAnsi="Futura Lt BT" w:cs="Tahoma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5025" w:type="dxa"/>
            <w:gridSpan w:val="4"/>
          </w:tcPr>
          <w:p w:rsidR="00BC57F9" w:rsidRPr="00F0495A" w:rsidRDefault="00BC57F9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Referencia Fuente:</w:t>
            </w:r>
          </w:p>
        </w:tc>
      </w:tr>
      <w:tr w:rsidR="00DD2B26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DD2B26" w:rsidRPr="00F0495A" w:rsidRDefault="00DD2B26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</w:tr>
      <w:tr w:rsidR="00BC57F9" w:rsidRPr="00F0495A" w:rsidTr="00BC57F9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BC57F9" w:rsidRPr="00F0495A" w:rsidRDefault="00BC57F9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DD2B26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DD2B26" w:rsidRPr="00F0495A" w:rsidRDefault="00DD2B26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DD2B26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DD2B26" w:rsidRPr="00F0495A" w:rsidRDefault="00DD2B26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 xml:space="preserve">Use Case al que extiende: </w:t>
            </w:r>
            <w:r w:rsidR="006E6EF3">
              <w:rPr>
                <w:rFonts w:ascii="Futura Lt BT" w:hAnsi="Futura Lt BT" w:cs="Tahoma"/>
                <w:b/>
                <w:bCs/>
                <w:sz w:val="22"/>
                <w:szCs w:val="22"/>
              </w:rPr>
              <w:t>Registrar Solicitud de Presupuesto</w:t>
            </w:r>
          </w:p>
        </w:tc>
      </w:tr>
      <w:tr w:rsidR="00DD2B26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DD2B26" w:rsidRPr="00F0495A" w:rsidRDefault="00DD2B26">
            <w:pPr>
              <w:pStyle w:val="Ttulo1"/>
              <w:ind w:firstLine="0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DD2B26" w:rsidRPr="00F0495A" w:rsidTr="00DD298C">
        <w:trPr>
          <w:cantSplit/>
          <w:tblCellSpacing w:w="20" w:type="dxa"/>
          <w:jc w:val="center"/>
        </w:trPr>
        <w:tc>
          <w:tcPr>
            <w:tcW w:w="10075" w:type="dxa"/>
            <w:gridSpan w:val="8"/>
            <w:shd w:val="clear" w:color="auto" w:fill="F3F3F3"/>
          </w:tcPr>
          <w:p w:rsidR="00DD2B26" w:rsidRPr="00F0495A" w:rsidRDefault="00DD2B26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DD2B26" w:rsidRPr="00F0495A" w:rsidTr="0002163B">
        <w:trPr>
          <w:cantSplit/>
          <w:tblCellSpacing w:w="20" w:type="dxa"/>
          <w:jc w:val="center"/>
        </w:trPr>
        <w:tc>
          <w:tcPr>
            <w:tcW w:w="1013" w:type="dxa"/>
          </w:tcPr>
          <w:p w:rsidR="00DD2B26" w:rsidRDefault="00BC57F9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4" w:type="dxa"/>
          </w:tcPr>
          <w:p w:rsidR="00DD2B26" w:rsidRPr="00F0495A" w:rsidRDefault="00DD2B26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4" w:type="dxa"/>
            <w:gridSpan w:val="5"/>
          </w:tcPr>
          <w:p w:rsidR="00DD2B26" w:rsidRPr="00F0495A" w:rsidRDefault="00DD2B26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4" w:type="dxa"/>
          </w:tcPr>
          <w:p w:rsidR="00DD2B26" w:rsidRPr="00F0495A" w:rsidRDefault="00DD2B26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DD2B26" w:rsidRPr="00F0495A" w:rsidTr="0002163B">
        <w:trPr>
          <w:cantSplit/>
          <w:tblCellSpacing w:w="20" w:type="dxa"/>
          <w:jc w:val="center"/>
        </w:trPr>
        <w:tc>
          <w:tcPr>
            <w:tcW w:w="1013" w:type="dxa"/>
          </w:tcPr>
          <w:p w:rsidR="00DD2B26" w:rsidRDefault="0002163B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1.0</w:t>
            </w:r>
          </w:p>
        </w:tc>
        <w:tc>
          <w:tcPr>
            <w:tcW w:w="1414" w:type="dxa"/>
          </w:tcPr>
          <w:p w:rsidR="00DD2B26" w:rsidRDefault="0002163B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10/05/2010</w:t>
            </w:r>
          </w:p>
        </w:tc>
        <w:tc>
          <w:tcPr>
            <w:tcW w:w="5524" w:type="dxa"/>
            <w:gridSpan w:val="5"/>
          </w:tcPr>
          <w:p w:rsidR="00DD2B26" w:rsidRDefault="00DD2B26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2004" w:type="dxa"/>
          </w:tcPr>
          <w:p w:rsidR="00DD2B26" w:rsidRDefault="0002163B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Chinelatto</w:t>
            </w:r>
          </w:p>
        </w:tc>
      </w:tr>
      <w:tr w:rsidR="00DD2B26" w:rsidRPr="00F0495A" w:rsidTr="0002163B">
        <w:trPr>
          <w:cantSplit/>
          <w:tblCellSpacing w:w="20" w:type="dxa"/>
          <w:jc w:val="center"/>
        </w:trPr>
        <w:tc>
          <w:tcPr>
            <w:tcW w:w="1013" w:type="dxa"/>
          </w:tcPr>
          <w:p w:rsidR="00DD2B26" w:rsidRDefault="00DD2B26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1414" w:type="dxa"/>
          </w:tcPr>
          <w:p w:rsidR="00DD2B26" w:rsidRDefault="00DD2B26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5524" w:type="dxa"/>
            <w:gridSpan w:val="5"/>
          </w:tcPr>
          <w:p w:rsidR="00DD2B26" w:rsidRDefault="00DD2B26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2004" w:type="dxa"/>
          </w:tcPr>
          <w:p w:rsidR="00DD2B26" w:rsidRDefault="00DD2B26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</w:tr>
      <w:tr w:rsidR="00DD2B26" w:rsidRPr="00F0495A" w:rsidTr="0002163B">
        <w:trPr>
          <w:cantSplit/>
          <w:tblCellSpacing w:w="20" w:type="dxa"/>
          <w:jc w:val="center"/>
        </w:trPr>
        <w:tc>
          <w:tcPr>
            <w:tcW w:w="1013" w:type="dxa"/>
          </w:tcPr>
          <w:p w:rsidR="00DD2B26" w:rsidRDefault="00DD2B26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1414" w:type="dxa"/>
          </w:tcPr>
          <w:p w:rsidR="00DD2B26" w:rsidRDefault="00DD2B26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5524" w:type="dxa"/>
            <w:gridSpan w:val="5"/>
          </w:tcPr>
          <w:p w:rsidR="00DD2B26" w:rsidRDefault="00DD2B26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2004" w:type="dxa"/>
          </w:tcPr>
          <w:p w:rsidR="00DD2B26" w:rsidRDefault="00DD2B26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</w:tr>
    </w:tbl>
    <w:p w:rsidR="006F263F" w:rsidRPr="00F0495A" w:rsidRDefault="006F263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sectPr w:rsidR="006F263F" w:rsidRPr="00F0495A" w:rsidSect="00570067">
      <w:headerReference w:type="default" r:id="rId7"/>
      <w:footerReference w:type="default" r:id="rId8"/>
      <w:pgSz w:w="11907" w:h="16840" w:code="9"/>
      <w:pgMar w:top="932" w:right="851" w:bottom="1258" w:left="851" w:header="425" w:footer="80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E9B" w:rsidRDefault="00794E9B">
      <w:r>
        <w:separator/>
      </w:r>
    </w:p>
  </w:endnote>
  <w:endnote w:type="continuationSeparator" w:id="0">
    <w:p w:rsidR="00794E9B" w:rsidRDefault="00794E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63F" w:rsidRPr="001671B7" w:rsidRDefault="008C7B14" w:rsidP="001671B7">
    <w:pPr>
      <w:pStyle w:val="Piedepgina"/>
      <w:pBdr>
        <w:top w:val="single" w:sz="4" w:space="0" w:color="auto"/>
      </w:pBdr>
      <w:tabs>
        <w:tab w:val="clear" w:pos="8504"/>
        <w:tab w:val="right" w:pos="10032"/>
      </w:tabs>
      <w:rPr>
        <w:rFonts w:ascii="Futura Lt BT" w:hAnsi="Futura Lt BT"/>
        <w:sz w:val="20"/>
        <w:szCs w:val="20"/>
      </w:rPr>
    </w:pPr>
    <w:r w:rsidRPr="001671B7">
      <w:rPr>
        <w:rFonts w:ascii="Futura Lt BT" w:hAnsi="Futura Lt BT"/>
        <w:sz w:val="20"/>
        <w:szCs w:val="20"/>
      </w:rPr>
      <w:t xml:space="preserve">Nombre del Archivo y Ruta de Acceso: </w:t>
    </w:r>
    <w:r w:rsidR="001671B7">
      <w:rPr>
        <w:rFonts w:ascii="Futura Lt BT" w:hAnsi="Futura Lt BT"/>
        <w:sz w:val="20"/>
        <w:szCs w:val="20"/>
      </w:rPr>
      <w:tab/>
    </w:r>
    <w:r w:rsidR="001671B7">
      <w:rPr>
        <w:rFonts w:ascii="Futura Lt BT" w:hAnsi="Futura Lt BT"/>
        <w:sz w:val="20"/>
        <w:szCs w:val="20"/>
      </w:rPr>
      <w:tab/>
      <w:t xml:space="preserve">      </w:t>
    </w:r>
    <w:r w:rsidR="006F263F" w:rsidRPr="001671B7">
      <w:rPr>
        <w:rFonts w:ascii="Futura Lt BT" w:hAnsi="Futura Lt BT"/>
        <w:sz w:val="20"/>
        <w:szCs w:val="20"/>
      </w:rPr>
      <w:t xml:space="preserve">Página </w:t>
    </w:r>
    <w:r w:rsidR="00442B44" w:rsidRPr="001671B7">
      <w:rPr>
        <w:rStyle w:val="Nmerodepgina"/>
        <w:rFonts w:ascii="Futura Lt BT" w:hAnsi="Futura Lt BT"/>
        <w:sz w:val="20"/>
        <w:szCs w:val="20"/>
      </w:rPr>
      <w:fldChar w:fldCharType="begin"/>
    </w:r>
    <w:r w:rsidR="006F263F" w:rsidRPr="001671B7">
      <w:rPr>
        <w:rStyle w:val="Nmerodepgina"/>
        <w:rFonts w:ascii="Futura Lt BT" w:hAnsi="Futura Lt BT"/>
        <w:sz w:val="20"/>
        <w:szCs w:val="20"/>
      </w:rPr>
      <w:instrText xml:space="preserve"> PAGE </w:instrText>
    </w:r>
    <w:r w:rsidR="00442B44" w:rsidRPr="001671B7">
      <w:rPr>
        <w:rStyle w:val="Nmerodepgina"/>
        <w:rFonts w:ascii="Futura Lt BT" w:hAnsi="Futura Lt BT"/>
        <w:sz w:val="20"/>
        <w:szCs w:val="20"/>
      </w:rPr>
      <w:fldChar w:fldCharType="separate"/>
    </w:r>
    <w:r w:rsidR="0002163B">
      <w:rPr>
        <w:rStyle w:val="Nmerodepgina"/>
        <w:rFonts w:ascii="Futura Lt BT" w:hAnsi="Futura Lt BT"/>
        <w:noProof/>
        <w:sz w:val="20"/>
        <w:szCs w:val="20"/>
      </w:rPr>
      <w:t>2</w:t>
    </w:r>
    <w:r w:rsidR="00442B44" w:rsidRPr="001671B7">
      <w:rPr>
        <w:rStyle w:val="Nmerodepgina"/>
        <w:rFonts w:ascii="Futura Lt BT" w:hAnsi="Futura Lt BT"/>
        <w:sz w:val="20"/>
        <w:szCs w:val="20"/>
      </w:rPr>
      <w:fldChar w:fldCharType="end"/>
    </w:r>
    <w:r w:rsidR="006F263F" w:rsidRPr="001671B7">
      <w:rPr>
        <w:rStyle w:val="Nmerodepgina"/>
        <w:rFonts w:ascii="Futura Lt BT" w:hAnsi="Futura Lt BT"/>
        <w:sz w:val="20"/>
        <w:szCs w:val="20"/>
      </w:rPr>
      <w:t xml:space="preserve"> de </w:t>
    </w:r>
    <w:r w:rsidR="00442B44" w:rsidRPr="001671B7">
      <w:rPr>
        <w:rStyle w:val="Nmerodepgina"/>
        <w:rFonts w:ascii="Futura Lt BT" w:hAnsi="Futura Lt BT"/>
        <w:sz w:val="20"/>
        <w:szCs w:val="20"/>
      </w:rPr>
      <w:fldChar w:fldCharType="begin"/>
    </w:r>
    <w:r w:rsidR="006F263F" w:rsidRPr="001671B7">
      <w:rPr>
        <w:rStyle w:val="Nmerodepgina"/>
        <w:rFonts w:ascii="Futura Lt BT" w:hAnsi="Futura Lt BT"/>
        <w:sz w:val="20"/>
        <w:szCs w:val="20"/>
      </w:rPr>
      <w:instrText xml:space="preserve"> NUMPAGES </w:instrText>
    </w:r>
    <w:r w:rsidR="00442B44" w:rsidRPr="001671B7">
      <w:rPr>
        <w:rStyle w:val="Nmerodepgina"/>
        <w:rFonts w:ascii="Futura Lt BT" w:hAnsi="Futura Lt BT"/>
        <w:sz w:val="20"/>
        <w:szCs w:val="20"/>
      </w:rPr>
      <w:fldChar w:fldCharType="separate"/>
    </w:r>
    <w:r w:rsidR="0002163B">
      <w:rPr>
        <w:rStyle w:val="Nmerodepgina"/>
        <w:rFonts w:ascii="Futura Lt BT" w:hAnsi="Futura Lt BT"/>
        <w:noProof/>
        <w:sz w:val="20"/>
        <w:szCs w:val="20"/>
      </w:rPr>
      <w:t>2</w:t>
    </w:r>
    <w:r w:rsidR="00442B44" w:rsidRPr="001671B7">
      <w:rPr>
        <w:rStyle w:val="Nmerodepgina"/>
        <w:rFonts w:ascii="Futura Lt BT" w:hAnsi="Futura Lt BT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E9B" w:rsidRDefault="00794E9B">
      <w:r>
        <w:separator/>
      </w:r>
    </w:p>
  </w:footnote>
  <w:footnote w:type="continuationSeparator" w:id="0">
    <w:p w:rsidR="00794E9B" w:rsidRDefault="00794E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63F" w:rsidRDefault="006F263F">
    <w:pPr>
      <w:pStyle w:val="Encabezado"/>
      <w:rPr>
        <w:b/>
        <w:bCs/>
      </w:rPr>
    </w:pPr>
    <w:r>
      <w:rPr>
        <w:b/>
        <w:b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7C21"/>
    <w:multiLevelType w:val="hybridMultilevel"/>
    <w:tmpl w:val="CCBA94B2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193849"/>
    <w:multiLevelType w:val="hybridMultilevel"/>
    <w:tmpl w:val="EC306D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0B5C59"/>
    <w:multiLevelType w:val="hybridMultilevel"/>
    <w:tmpl w:val="345E77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5503FE"/>
    <w:multiLevelType w:val="hybridMultilevel"/>
    <w:tmpl w:val="BE36CC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E65764"/>
    <w:multiLevelType w:val="hybridMultilevel"/>
    <w:tmpl w:val="A386C6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9C6F63"/>
    <w:multiLevelType w:val="hybridMultilevel"/>
    <w:tmpl w:val="CCBA94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E619EC"/>
    <w:multiLevelType w:val="hybridMultilevel"/>
    <w:tmpl w:val="38C2D2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9B92720"/>
    <w:multiLevelType w:val="hybridMultilevel"/>
    <w:tmpl w:val="6A689E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A8C1EFA"/>
    <w:multiLevelType w:val="hybridMultilevel"/>
    <w:tmpl w:val="41F60D3A"/>
    <w:lvl w:ilvl="0" w:tplc="8D0C8930">
      <w:start w:val="1"/>
      <w:numFmt w:val="bullet"/>
      <w:lvlText w:val=""/>
      <w:lvlJc w:val="left"/>
      <w:pPr>
        <w:tabs>
          <w:tab w:val="num" w:pos="1068"/>
        </w:tabs>
        <w:ind w:left="1068" w:hanging="360"/>
      </w:pPr>
      <w:rPr>
        <w:rFonts w:ascii="Monotype Sorts" w:hAnsi="Monotype Sort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9">
    <w:nsid w:val="4D852339"/>
    <w:multiLevelType w:val="hybridMultilevel"/>
    <w:tmpl w:val="41F60D3A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0">
    <w:nsid w:val="4E3F09D5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1">
    <w:nsid w:val="5999178F"/>
    <w:multiLevelType w:val="hybridMultilevel"/>
    <w:tmpl w:val="1A36013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4D75AB"/>
    <w:multiLevelType w:val="hybridMultilevel"/>
    <w:tmpl w:val="03FAE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16755B9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78274D1C"/>
    <w:multiLevelType w:val="hybridMultilevel"/>
    <w:tmpl w:val="EAC08FD0"/>
    <w:lvl w:ilvl="0" w:tplc="0C0A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8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13"/>
  </w:num>
  <w:num w:numId="11">
    <w:abstractNumId w:val="4"/>
  </w:num>
  <w:num w:numId="12">
    <w:abstractNumId w:val="2"/>
  </w:num>
  <w:num w:numId="13">
    <w:abstractNumId w:val="7"/>
  </w:num>
  <w:num w:numId="14">
    <w:abstractNumId w:val="9"/>
  </w:num>
  <w:num w:numId="15">
    <w:abstractNumId w:val="0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F01"/>
  <w:defaultTabStop w:val="708"/>
  <w:hyphenationZone w:val="425"/>
  <w:drawingGridHorizontalSpacing w:val="57"/>
  <w:displayVerticalDrawingGridEvery w:val="2"/>
  <w:doNotShadeFormData/>
  <w:noPunctuationKerning/>
  <w:characterSpacingControl w:val="doNotCompress"/>
  <w:hdrShapeDefaults>
    <o:shapedefaults v:ext="edit" spidmax="512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CC5DDD"/>
    <w:rsid w:val="0002163B"/>
    <w:rsid w:val="000D0816"/>
    <w:rsid w:val="000D38E0"/>
    <w:rsid w:val="00122052"/>
    <w:rsid w:val="001671B7"/>
    <w:rsid w:val="00196465"/>
    <w:rsid w:val="001C2E87"/>
    <w:rsid w:val="0021474D"/>
    <w:rsid w:val="002C3232"/>
    <w:rsid w:val="00373AAD"/>
    <w:rsid w:val="003C489C"/>
    <w:rsid w:val="003D7A55"/>
    <w:rsid w:val="00442B44"/>
    <w:rsid w:val="00570067"/>
    <w:rsid w:val="00593456"/>
    <w:rsid w:val="005A5DBD"/>
    <w:rsid w:val="006E6EF3"/>
    <w:rsid w:val="006F263F"/>
    <w:rsid w:val="006F2C3F"/>
    <w:rsid w:val="0076514E"/>
    <w:rsid w:val="00794E9B"/>
    <w:rsid w:val="008C7B14"/>
    <w:rsid w:val="0091512F"/>
    <w:rsid w:val="009A113A"/>
    <w:rsid w:val="00B0775F"/>
    <w:rsid w:val="00BC57F9"/>
    <w:rsid w:val="00CC5DDD"/>
    <w:rsid w:val="00CF2402"/>
    <w:rsid w:val="00DC1ED9"/>
    <w:rsid w:val="00DC329D"/>
    <w:rsid w:val="00DD2B26"/>
    <w:rsid w:val="00E30CCE"/>
    <w:rsid w:val="00EE2C3D"/>
    <w:rsid w:val="00EE62DD"/>
    <w:rsid w:val="00F0495A"/>
    <w:rsid w:val="00F27D1A"/>
    <w:rsid w:val="00F51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B44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442B44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qFormat/>
    <w:rsid w:val="00442B44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42B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42B4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2B44"/>
  </w:style>
  <w:style w:type="paragraph" w:styleId="Sangradetextonormal">
    <w:name w:val="Body Text Indent"/>
    <w:basedOn w:val="Normal"/>
    <w:rsid w:val="00442B44"/>
    <w:pPr>
      <w:spacing w:after="120"/>
      <w:ind w:left="709"/>
      <w:jc w:val="both"/>
    </w:pPr>
    <w:rPr>
      <w:rFonts w:ascii="Tahoma" w:hAnsi="Tahoma"/>
      <w:sz w:val="22"/>
    </w:rPr>
  </w:style>
  <w:style w:type="paragraph" w:styleId="Textoindependiente">
    <w:name w:val="Body Text"/>
    <w:basedOn w:val="Normal"/>
    <w:rsid w:val="00442B44"/>
    <w:pPr>
      <w:jc w:val="both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rsid w:val="00442B44"/>
    <w:pPr>
      <w:ind w:left="266"/>
      <w:jc w:val="both"/>
    </w:pPr>
    <w:rPr>
      <w:rFonts w:ascii="Tahoma" w:hAnsi="Tahoma" w:cs="Tahom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N\Proyecto\Trazo_Fino_2008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Trazo_Fino_2008</Template>
  <TotalTime>30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Trazo FIno</vt:lpstr>
    </vt:vector>
  </TitlesOfParts>
  <Company>JM</Company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Trazo FIno</dc:title>
  <dc:subject/>
  <dc:creator>WinuE</dc:creator>
  <cp:keywords/>
  <dc:description/>
  <cp:lastModifiedBy>WinuE</cp:lastModifiedBy>
  <cp:revision>7</cp:revision>
  <cp:lastPrinted>2010-05-10T16:41:00Z</cp:lastPrinted>
  <dcterms:created xsi:type="dcterms:W3CDTF">2010-05-10T16:27:00Z</dcterms:created>
  <dcterms:modified xsi:type="dcterms:W3CDTF">2010-05-11T02:44:00Z</dcterms:modified>
</cp:coreProperties>
</file>